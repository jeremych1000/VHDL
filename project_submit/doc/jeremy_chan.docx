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1F" w:rsidRPr="003D5BEF" w:rsidRDefault="003D5BEF">
      <w:pPr>
        <w:rPr>
          <w:rFonts w:ascii="Segoe WP" w:hAnsi="Segoe WP" w:cs="Segoe WP"/>
        </w:rPr>
      </w:pPr>
      <w:r w:rsidRPr="003D5BEF">
        <w:rPr>
          <w:rFonts w:ascii="Segoe WP" w:hAnsi="Segoe WP" w:cs="Segoe WP"/>
        </w:rPr>
        <w:t>I was res</w:t>
      </w:r>
      <w:bookmarkStart w:id="0" w:name="_GoBack"/>
      <w:bookmarkEnd w:id="0"/>
      <w:r w:rsidRPr="003D5BEF">
        <w:rPr>
          <w:rFonts w:ascii="Segoe WP" w:hAnsi="Segoe WP" w:cs="Segoe WP"/>
        </w:rPr>
        <w:t xml:space="preserve">ponsible for writing the </w:t>
      </w:r>
      <w:proofErr w:type="spellStart"/>
      <w:r w:rsidRPr="003D5BEF">
        <w:rPr>
          <w:rFonts w:ascii="Segoe WP" w:hAnsi="Segoe WP" w:cs="Segoe WP"/>
        </w:rPr>
        <w:t>hdb</w:t>
      </w:r>
      <w:proofErr w:type="spellEnd"/>
      <w:r w:rsidRPr="003D5BEF">
        <w:rPr>
          <w:rFonts w:ascii="Segoe WP" w:hAnsi="Segoe WP" w:cs="Segoe WP"/>
        </w:rPr>
        <w:t xml:space="preserve"> block in VHDL. However, after the initial v0 commit, my partner and I worked together to interface the two blocks, debug, and test for corner cases.</w:t>
      </w:r>
    </w:p>
    <w:p w:rsidR="003D5BEF" w:rsidRPr="003D5BEF" w:rsidRDefault="003D5BEF">
      <w:pPr>
        <w:rPr>
          <w:rFonts w:ascii="Segoe WP" w:hAnsi="Segoe WP" w:cs="Segoe WP"/>
        </w:rPr>
      </w:pPr>
      <w:r w:rsidRPr="003D5BEF">
        <w:rPr>
          <w:rFonts w:ascii="Segoe WP" w:hAnsi="Segoe WP" w:cs="Segoe WP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BE32DA7" wp14:editId="455B2294">
            <wp:simplePos x="0" y="0"/>
            <wp:positionH relativeFrom="margin">
              <wp:align>left</wp:align>
            </wp:positionH>
            <wp:positionV relativeFrom="paragraph">
              <wp:posOffset>269571</wp:posOffset>
            </wp:positionV>
            <wp:extent cx="1645596" cy="492765"/>
            <wp:effectExtent l="0" t="0" r="0" b="2540"/>
            <wp:wrapNone/>
            <wp:docPr id="2" name="Picture 2" descr="https://dl2.pushbulletusercontent.com/06hu9hqUxeYh5pRHxys5y8IoclcUYjSq/IMG_20160317_190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2.pushbulletusercontent.com/06hu9hqUxeYh5pRHxys5y8IoclcUYjSq/IMG_20160317_1904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" t="39581" r="23969" b="32671"/>
                    <a:stretch/>
                  </pic:blipFill>
                  <pic:spPr bwMode="auto">
                    <a:xfrm>
                      <a:off x="0" y="0"/>
                      <a:ext cx="1645596" cy="4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  <w:r w:rsidRPr="003D5BEF">
        <w:rPr>
          <w:rFonts w:ascii="Segoe WP" w:hAnsi="Segoe WP" w:cs="Segoe WP"/>
        </w:rPr>
        <w:t>_____________________</w:t>
      </w:r>
    </w:p>
    <w:p w:rsidR="003D5BEF" w:rsidRPr="003D5BEF" w:rsidRDefault="003D5BEF">
      <w:pPr>
        <w:rPr>
          <w:rFonts w:ascii="Segoe WP" w:hAnsi="Segoe WP" w:cs="Segoe WP"/>
        </w:rPr>
      </w:pPr>
      <w:r w:rsidRPr="003D5BEF">
        <w:rPr>
          <w:rFonts w:ascii="Segoe WP" w:hAnsi="Segoe WP" w:cs="Segoe WP"/>
        </w:rPr>
        <w:t>Jeremy Chan</w:t>
      </w: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</w:p>
    <w:p w:rsidR="003D5BEF" w:rsidRPr="003D5BEF" w:rsidRDefault="003D5BEF">
      <w:pPr>
        <w:rPr>
          <w:rFonts w:ascii="Segoe WP" w:hAnsi="Segoe WP" w:cs="Segoe WP"/>
        </w:rPr>
      </w:pPr>
    </w:p>
    <w:sectPr w:rsidR="003D5BEF" w:rsidRPr="003D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EF"/>
    <w:rsid w:val="003D5BEF"/>
    <w:rsid w:val="003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66319-A545-496A-A030-A172271D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866DE918.dotm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Chak Y D</dc:creator>
  <cp:keywords/>
  <dc:description/>
  <cp:lastModifiedBy>Kwok, Chak Y D</cp:lastModifiedBy>
  <cp:revision>1</cp:revision>
  <dcterms:created xsi:type="dcterms:W3CDTF">2016-03-19T18:50:00Z</dcterms:created>
  <dcterms:modified xsi:type="dcterms:W3CDTF">2016-03-19T18:55:00Z</dcterms:modified>
</cp:coreProperties>
</file>