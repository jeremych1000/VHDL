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D9" w:rsidRPr="00922B44" w:rsidRDefault="00D83F3E" w:rsidP="006E0494">
      <w:pPr>
        <w:pStyle w:val="Title"/>
        <w:pBdr>
          <w:bottom w:val="single" w:sz="12" w:space="1" w:color="auto"/>
        </w:pBdr>
        <w:rPr>
          <w:rFonts w:ascii="Segoe WP Light" w:hAnsi="Segoe WP Light" w:cs="Segoe WP Light"/>
        </w:rPr>
      </w:pPr>
      <w:r w:rsidRPr="00922B44">
        <w:rPr>
          <w:rFonts w:ascii="Segoe WP Light" w:hAnsi="Segoe WP Light" w:cs="Segoe WP Light"/>
        </w:rPr>
        <w:t>Group 20 VHDL Testing Document</w:t>
      </w:r>
    </w:p>
    <w:p w:rsidR="006E0494" w:rsidRPr="00922B44" w:rsidRDefault="006E0494" w:rsidP="006E0494">
      <w:pPr>
        <w:spacing w:after="0"/>
        <w:rPr>
          <w:rFonts w:ascii="Segoe WP Light" w:hAnsi="Segoe WP Light" w:cs="Segoe WP Light"/>
        </w:rPr>
      </w:pPr>
      <w:r w:rsidRPr="00922B44">
        <w:rPr>
          <w:rFonts w:ascii="Segoe WP Light" w:hAnsi="Segoe WP Light" w:cs="Segoe WP Light"/>
        </w:rPr>
        <w:t xml:space="preserve">Jeremy Chan | </w:t>
      </w:r>
      <w:hyperlink r:id="rId4" w:history="1">
        <w:r w:rsidRPr="00922B44">
          <w:rPr>
            <w:rStyle w:val="Hyperlink"/>
            <w:rFonts w:ascii="Segoe WP Light" w:hAnsi="Segoe WP Light" w:cs="Segoe WP Light"/>
          </w:rPr>
          <w:t>jc4913@ic.ac.uk</w:t>
        </w:r>
      </w:hyperlink>
      <w:r w:rsidRPr="00922B44">
        <w:rPr>
          <w:rFonts w:ascii="Segoe WP Light" w:hAnsi="Segoe WP Light" w:cs="Segoe WP Light"/>
        </w:rPr>
        <w:t xml:space="preserve"> | 00818433</w:t>
      </w:r>
    </w:p>
    <w:p w:rsidR="006E0494" w:rsidRDefault="006E0494" w:rsidP="006E0494">
      <w:pPr>
        <w:spacing w:after="0"/>
        <w:rPr>
          <w:rFonts w:ascii="Segoe WP Light" w:hAnsi="Segoe WP Light" w:cs="Segoe WP Light"/>
        </w:rPr>
      </w:pPr>
      <w:proofErr w:type="spellStart"/>
      <w:r w:rsidRPr="00922B44">
        <w:rPr>
          <w:rFonts w:ascii="Segoe WP Light" w:hAnsi="Segoe WP Light" w:cs="Segoe WP Light"/>
        </w:rPr>
        <w:t>Chak</w:t>
      </w:r>
      <w:proofErr w:type="spellEnd"/>
      <w:r w:rsidRPr="00922B44">
        <w:rPr>
          <w:rFonts w:ascii="Segoe WP Light" w:hAnsi="Segoe WP Light" w:cs="Segoe WP Light"/>
        </w:rPr>
        <w:t xml:space="preserve"> Yeung Dominic Kwok | </w:t>
      </w:r>
      <w:hyperlink r:id="rId5" w:history="1">
        <w:r w:rsidRPr="00922B44">
          <w:rPr>
            <w:rStyle w:val="Hyperlink"/>
            <w:rFonts w:ascii="Segoe WP Light" w:hAnsi="Segoe WP Light" w:cs="Segoe WP Light"/>
          </w:rPr>
          <w:t>cyk113@ic.ac.uk</w:t>
        </w:r>
      </w:hyperlink>
      <w:r w:rsidRPr="00922B44">
        <w:rPr>
          <w:rFonts w:ascii="Segoe WP Light" w:hAnsi="Segoe WP Light" w:cs="Segoe WP Light"/>
        </w:rPr>
        <w:t xml:space="preserve"> | 00827832</w:t>
      </w:r>
    </w:p>
    <w:p w:rsidR="009749E4" w:rsidRDefault="009749E4" w:rsidP="009749E4">
      <w:pPr>
        <w:pStyle w:val="Heading1"/>
      </w:pPr>
      <w:r>
        <w:t>Console Output</w:t>
      </w:r>
    </w:p>
    <w:p w:rsidR="009749E4" w:rsidRPr="009749E4" w:rsidRDefault="009749E4" w:rsidP="0097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749E4">
        <w:rPr>
          <w:rFonts w:ascii="Consolas" w:hAnsi="Consolas" w:cs="Consolas"/>
          <w:b/>
          <w:bCs/>
          <w:color w:val="000000" w:themeColor="text1"/>
          <w:sz w:val="16"/>
          <w:szCs w:val="16"/>
        </w:rPr>
        <w:t>WHEN</w:t>
      </w:r>
      <w:r w:rsidRPr="009749E4">
        <w:rPr>
          <w:rFonts w:ascii="Consolas" w:hAnsi="Consolas" w:cs="Consolas"/>
          <w:color w:val="000000" w:themeColor="text1"/>
          <w:sz w:val="16"/>
          <w:szCs w:val="16"/>
        </w:rPr>
        <w:t xml:space="preserve"> '0'    =&gt; </w:t>
      </w:r>
      <w:proofErr w:type="spellStart"/>
      <w:proofErr w:type="gramStart"/>
      <w:r w:rsidRPr="009749E4">
        <w:rPr>
          <w:rFonts w:ascii="Consolas" w:hAnsi="Consolas" w:cs="Consolas"/>
          <w:color w:val="000000" w:themeColor="text1"/>
          <w:sz w:val="16"/>
          <w:szCs w:val="16"/>
        </w:rPr>
        <w:t>ch</w:t>
      </w:r>
      <w:proofErr w:type="spellEnd"/>
      <w:r w:rsidRPr="009749E4">
        <w:rPr>
          <w:rFonts w:ascii="Consolas" w:hAnsi="Consolas" w:cs="Consolas"/>
          <w:color w:val="000000" w:themeColor="text1"/>
          <w:sz w:val="16"/>
          <w:szCs w:val="16"/>
        </w:rPr>
        <w:t xml:space="preserve"> :=</w:t>
      </w:r>
      <w:proofErr w:type="gramEnd"/>
      <w:r w:rsidRPr="009749E4">
        <w:rPr>
          <w:rFonts w:ascii="Consolas" w:hAnsi="Consolas" w:cs="Consolas"/>
          <w:color w:val="000000" w:themeColor="text1"/>
          <w:sz w:val="16"/>
          <w:szCs w:val="16"/>
        </w:rPr>
        <w:t xml:space="preserve"> ' ';</w:t>
      </w:r>
    </w:p>
    <w:p w:rsidR="009749E4" w:rsidRPr="009749E4" w:rsidRDefault="009749E4" w:rsidP="0097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749E4">
        <w:rPr>
          <w:rFonts w:ascii="Consolas" w:hAnsi="Consolas" w:cs="Consolas"/>
          <w:b/>
          <w:bCs/>
          <w:color w:val="000000" w:themeColor="text1"/>
          <w:sz w:val="16"/>
          <w:szCs w:val="16"/>
        </w:rPr>
        <w:t>WHEN</w:t>
      </w:r>
      <w:r w:rsidRPr="009749E4">
        <w:rPr>
          <w:rFonts w:ascii="Consolas" w:hAnsi="Consolas" w:cs="Consolas"/>
          <w:color w:val="000000" w:themeColor="text1"/>
          <w:sz w:val="16"/>
          <w:szCs w:val="16"/>
        </w:rPr>
        <w:t xml:space="preserve"> '1'    =&gt; </w:t>
      </w:r>
      <w:proofErr w:type="spellStart"/>
      <w:proofErr w:type="gramStart"/>
      <w:r w:rsidRPr="009749E4">
        <w:rPr>
          <w:rFonts w:ascii="Consolas" w:hAnsi="Consolas" w:cs="Consolas"/>
          <w:color w:val="000000" w:themeColor="text1"/>
          <w:sz w:val="16"/>
          <w:szCs w:val="16"/>
        </w:rPr>
        <w:t>ch</w:t>
      </w:r>
      <w:proofErr w:type="spellEnd"/>
      <w:r w:rsidRPr="009749E4">
        <w:rPr>
          <w:rFonts w:ascii="Consolas" w:hAnsi="Consolas" w:cs="Consolas"/>
          <w:color w:val="000000" w:themeColor="text1"/>
          <w:sz w:val="16"/>
          <w:szCs w:val="16"/>
        </w:rPr>
        <w:t xml:space="preserve"> :=</w:t>
      </w:r>
      <w:proofErr w:type="gramEnd"/>
      <w:r w:rsidRPr="009749E4">
        <w:rPr>
          <w:rFonts w:ascii="Consolas" w:hAnsi="Consolas" w:cs="Consolas"/>
          <w:color w:val="000000" w:themeColor="text1"/>
          <w:sz w:val="16"/>
          <w:szCs w:val="16"/>
        </w:rPr>
        <w:t xml:space="preserve"> 'B';</w:t>
      </w:r>
    </w:p>
    <w:p w:rsidR="009749E4" w:rsidRPr="009749E4" w:rsidRDefault="009749E4" w:rsidP="0097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749E4">
        <w:rPr>
          <w:rFonts w:ascii="Consolas" w:hAnsi="Consolas" w:cs="Consolas"/>
          <w:b/>
          <w:bCs/>
          <w:color w:val="000000" w:themeColor="text1"/>
          <w:sz w:val="16"/>
          <w:szCs w:val="16"/>
        </w:rPr>
        <w:t>WHEN</w:t>
      </w:r>
      <w:r w:rsidRPr="009749E4">
        <w:rPr>
          <w:rFonts w:ascii="Consolas" w:hAnsi="Consolas" w:cs="Consolas"/>
          <w:color w:val="000000" w:themeColor="text1"/>
          <w:sz w:val="16"/>
          <w:szCs w:val="16"/>
        </w:rPr>
        <w:t xml:space="preserve"> 'U'    =&gt; </w:t>
      </w:r>
      <w:proofErr w:type="spellStart"/>
      <w:proofErr w:type="gramStart"/>
      <w:r w:rsidRPr="009749E4">
        <w:rPr>
          <w:rFonts w:ascii="Consolas" w:hAnsi="Consolas" w:cs="Consolas"/>
          <w:color w:val="000000" w:themeColor="text1"/>
          <w:sz w:val="16"/>
          <w:szCs w:val="16"/>
        </w:rPr>
        <w:t>ch</w:t>
      </w:r>
      <w:proofErr w:type="spellEnd"/>
      <w:r w:rsidRPr="009749E4">
        <w:rPr>
          <w:rFonts w:ascii="Consolas" w:hAnsi="Consolas" w:cs="Consolas"/>
          <w:color w:val="000000" w:themeColor="text1"/>
          <w:sz w:val="16"/>
          <w:szCs w:val="16"/>
        </w:rPr>
        <w:t xml:space="preserve"> :=</w:t>
      </w:r>
      <w:proofErr w:type="gramEnd"/>
      <w:r w:rsidRPr="009749E4">
        <w:rPr>
          <w:rFonts w:ascii="Consolas" w:hAnsi="Consolas" w:cs="Consolas"/>
          <w:color w:val="000000" w:themeColor="text1"/>
          <w:sz w:val="16"/>
          <w:szCs w:val="16"/>
        </w:rPr>
        <w:t xml:space="preserve"> 'U';</w:t>
      </w:r>
    </w:p>
    <w:p w:rsidR="009749E4" w:rsidRPr="009749E4" w:rsidRDefault="009749E4" w:rsidP="00974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749E4">
        <w:rPr>
          <w:rFonts w:ascii="Consolas" w:hAnsi="Consolas" w:cs="Consolas"/>
          <w:b/>
          <w:bCs/>
          <w:color w:val="000000" w:themeColor="text1"/>
          <w:sz w:val="16"/>
          <w:szCs w:val="16"/>
        </w:rPr>
        <w:t>WHEN</w:t>
      </w:r>
      <w:r w:rsidRPr="009749E4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9749E4">
        <w:rPr>
          <w:rFonts w:ascii="Consolas" w:hAnsi="Consolas" w:cs="Consolas"/>
          <w:b/>
          <w:bCs/>
          <w:color w:val="000000" w:themeColor="text1"/>
          <w:sz w:val="16"/>
          <w:szCs w:val="16"/>
        </w:rPr>
        <w:t>OTHERS</w:t>
      </w:r>
      <w:r w:rsidRPr="009749E4">
        <w:rPr>
          <w:rFonts w:ascii="Consolas" w:hAnsi="Consolas" w:cs="Consolas"/>
          <w:color w:val="000000" w:themeColor="text1"/>
          <w:sz w:val="16"/>
          <w:szCs w:val="16"/>
        </w:rPr>
        <w:t xml:space="preserve"> =&gt; </w:t>
      </w:r>
      <w:proofErr w:type="spellStart"/>
      <w:proofErr w:type="gramStart"/>
      <w:r w:rsidRPr="009749E4">
        <w:rPr>
          <w:rFonts w:ascii="Consolas" w:hAnsi="Consolas" w:cs="Consolas"/>
          <w:color w:val="000000" w:themeColor="text1"/>
          <w:sz w:val="16"/>
          <w:szCs w:val="16"/>
        </w:rPr>
        <w:t>ch</w:t>
      </w:r>
      <w:proofErr w:type="spellEnd"/>
      <w:r w:rsidRPr="009749E4">
        <w:rPr>
          <w:rFonts w:ascii="Consolas" w:hAnsi="Consolas" w:cs="Consolas"/>
          <w:color w:val="000000" w:themeColor="text1"/>
          <w:sz w:val="16"/>
          <w:szCs w:val="16"/>
        </w:rPr>
        <w:t xml:space="preserve"> :=</w:t>
      </w:r>
      <w:proofErr w:type="gramEnd"/>
      <w:r w:rsidRPr="009749E4">
        <w:rPr>
          <w:rFonts w:ascii="Consolas" w:hAnsi="Consolas" w:cs="Consolas"/>
          <w:color w:val="000000" w:themeColor="text1"/>
          <w:sz w:val="16"/>
          <w:szCs w:val="16"/>
        </w:rPr>
        <w:t xml:space="preserve"> 'X';</w:t>
      </w:r>
    </w:p>
    <w:p w:rsidR="00D83F3E" w:rsidRPr="00922B44" w:rsidRDefault="00D83F3E" w:rsidP="006E0494">
      <w:pPr>
        <w:pStyle w:val="Heading1"/>
        <w:spacing w:after="240"/>
        <w:rPr>
          <w:rFonts w:ascii="Segoe WP Light" w:hAnsi="Segoe WP Light" w:cs="Segoe WP Light"/>
        </w:rPr>
      </w:pPr>
      <w:r w:rsidRPr="00922B44">
        <w:rPr>
          <w:rFonts w:ascii="Segoe WP Light" w:hAnsi="Segoe WP Light" w:cs="Segoe WP Light"/>
        </w:rPr>
        <w:t>Test 1: Default Sample Commands</w:t>
      </w:r>
    </w:p>
    <w:p w:rsidR="00D83F3E" w:rsidRPr="00922B44" w:rsidRDefault="00D83F3E" w:rsidP="00D83F3E">
      <w:pPr>
        <w:pStyle w:val="Heading2"/>
        <w:rPr>
          <w:rFonts w:ascii="Segoe WP Light" w:hAnsi="Segoe WP Light" w:cs="Segoe WP Light"/>
        </w:rPr>
      </w:pPr>
      <w:r w:rsidRPr="00922B44">
        <w:rPr>
          <w:rFonts w:ascii="Segoe WP Light" w:hAnsi="Segoe WP Light" w:cs="Segoe WP Light"/>
        </w:rPr>
        <w:t>Output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                   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                   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B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B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B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B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B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B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B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B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B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B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B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BB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BB        B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BB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BB       B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BB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BB     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 xml:space="preserve">B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BB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BB    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 xml:space="preserve">B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BB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BB    B </w:t>
      </w:r>
      <w:proofErr w:type="spellStart"/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BB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  BB   B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spellStart"/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BB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   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 xml:space="preserve">BB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BB</w:t>
      </w:r>
      <w:proofErr w:type="spellEnd"/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B BB 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      BB BBBBBBB   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        BBBBBB     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BBBBBBBBBBBBBBBBBBBBBBBBBBBBBBBBBBBBBBBBB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         BBBBBB    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       BBBBBBB BB  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     BB B BB </w:t>
      </w:r>
      <w:proofErr w:type="spellStart"/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BB</w:t>
      </w:r>
      <w:proofErr w:type="spellEnd"/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  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BB  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BB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 BB  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 xml:space="preserve">B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BB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BB   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 xml:space="preserve">B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BB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BB     B   </w:t>
      </w:r>
      <w:proofErr w:type="spellStart"/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BB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BB      B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BB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BB       B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BB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BB        B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B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B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B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B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B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B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B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B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B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B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                   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#  BBBBBBBBB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                     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 BBBBBBB B                             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BB BBBBB BB                             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BBB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BBB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BBB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                    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BBBB B BBBB                             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BBBBBBBBBBB                             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BBBB B BBBB                             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BBB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BBB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BBB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                    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lastRenderedPageBreak/>
        <w:t xml:space="preserve"># BB BBBBB BB                             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 BBBBBBB B                             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#  BBBBBBBBB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                                  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** Note: Commands from: Test1.txt, VDP PASSED.</w:t>
      </w:r>
    </w:p>
    <w:p w:rsidR="00D83F3E" w:rsidRPr="00922B44" w:rsidRDefault="00D83F3E" w:rsidP="00D83F3E">
      <w:pPr>
        <w:rPr>
          <w:rFonts w:ascii="Segoe WP Light" w:hAnsi="Segoe WP Light" w:cs="Segoe WP Light"/>
        </w:rPr>
      </w:pPr>
    </w:p>
    <w:p w:rsidR="00D83F3E" w:rsidRPr="00922B44" w:rsidRDefault="00D83F3E" w:rsidP="00D83F3E">
      <w:pPr>
        <w:pStyle w:val="Heading2"/>
        <w:rPr>
          <w:rFonts w:ascii="Segoe WP Light" w:hAnsi="Segoe WP Light" w:cs="Segoe WP Light"/>
        </w:rPr>
      </w:pPr>
      <w:r w:rsidRPr="00922B44">
        <w:rPr>
          <w:rFonts w:ascii="Segoe WP Light" w:hAnsi="Segoe WP Light" w:cs="Segoe WP Light"/>
        </w:rPr>
        <w:t>Justifications for Test</w:t>
      </w:r>
    </w:p>
    <w:p w:rsidR="00D83F3E" w:rsidRPr="00922B44" w:rsidRDefault="00457A09" w:rsidP="00D83F3E">
      <w:pPr>
        <w:rPr>
          <w:rFonts w:ascii="Segoe WP Light" w:hAnsi="Segoe WP Light" w:cs="Segoe WP Light"/>
        </w:rPr>
      </w:pPr>
      <w:r w:rsidRPr="00922B44">
        <w:rPr>
          <w:rFonts w:ascii="Segoe WP Light" w:hAnsi="Segoe WP Light" w:cs="Segoe WP Light"/>
        </w:rPr>
        <w:t>This test was used as a method to test whether the main logic flow of our code was working or not. Since this test does not provide a wide range of input commands, this test was only used at the start of our verification process.</w:t>
      </w:r>
    </w:p>
    <w:p w:rsidR="00D83F3E" w:rsidRDefault="00D83F3E" w:rsidP="00D83F3E">
      <w:pPr>
        <w:pStyle w:val="Heading2"/>
        <w:rPr>
          <w:rFonts w:ascii="Segoe WP Light" w:hAnsi="Segoe WP Light" w:cs="Segoe WP Light"/>
        </w:rPr>
      </w:pPr>
      <w:r w:rsidRPr="00922B44">
        <w:rPr>
          <w:rFonts w:ascii="Segoe WP Light" w:hAnsi="Segoe WP Light" w:cs="Segoe WP Light"/>
        </w:rPr>
        <w:t>Code Coverage</w:t>
      </w:r>
    </w:p>
    <w:p w:rsidR="007A60E4" w:rsidRPr="007A60E4" w:rsidRDefault="007A60E4" w:rsidP="007A60E4">
      <w:pPr>
        <w:rPr>
          <w:rFonts w:ascii="Segoe WP Light" w:hAnsi="Segoe WP Light" w:cs="Segoe WP Light"/>
        </w:rPr>
      </w:pPr>
      <w:r>
        <w:rPr>
          <w:rFonts w:ascii="Segoe WP Light" w:hAnsi="Segoe WP Light" w:cs="Segoe WP Light"/>
        </w:rPr>
        <w:t xml:space="preserve">Test 1 has a basic hardware coverage. It only draws black lines, and clears a small block with the start point already in the bottom left. However, it does test </w:t>
      </w:r>
      <w:proofErr w:type="spellStart"/>
      <w:r>
        <w:rPr>
          <w:rFonts w:ascii="Segoe WP Light" w:hAnsi="Segoe WP Light" w:cs="Segoe WP Light"/>
        </w:rPr>
        <w:t>xbias</w:t>
      </w:r>
      <w:proofErr w:type="spellEnd"/>
      <w:r>
        <w:rPr>
          <w:rFonts w:ascii="Segoe WP Light" w:hAnsi="Segoe WP Light" w:cs="Segoe WP Light"/>
        </w:rPr>
        <w:t xml:space="preserve"> as the star has lines which don’t have an angle of 45 degrees.</w:t>
      </w:r>
    </w:p>
    <w:p w:rsidR="001B79B9" w:rsidRPr="001B79B9" w:rsidRDefault="001B79B9" w:rsidP="001B79B9">
      <w:pPr>
        <w:pStyle w:val="Heading3"/>
      </w:pPr>
      <w:r>
        <w:t>Overall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Coverage Report Totals BY FILES: Number of Files 8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Total coverage (Code Coverage Only, filtered view): 70.9%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Enabled Coverage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Active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Hits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Misses % Covered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----------------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 ---------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Stmts</w:t>
      </w:r>
      <w:proofErr w:type="spellEnd"/>
      <w:r w:rsidRPr="001B79B9">
        <w:rPr>
          <w:rFonts w:ascii="Consolas" w:hAnsi="Consolas" w:cs="Consolas"/>
          <w:sz w:val="16"/>
          <w:szCs w:val="16"/>
        </w:rPr>
        <w:t xml:space="preserve">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388</w:t>
      </w:r>
      <w:r w:rsidRPr="001B79B9">
        <w:rPr>
          <w:rFonts w:ascii="Consolas" w:hAnsi="Consolas" w:cs="Consolas"/>
          <w:sz w:val="16"/>
          <w:szCs w:val="16"/>
        </w:rPr>
        <w:t xml:space="preserve">       </w:t>
      </w:r>
      <w:r w:rsidRPr="001B79B9">
        <w:rPr>
          <w:rFonts w:ascii="Consolas" w:hAnsi="Consolas" w:cs="Consolas"/>
          <w:i/>
          <w:iCs/>
          <w:sz w:val="16"/>
          <w:szCs w:val="16"/>
        </w:rPr>
        <w:t>321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67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82.7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Branches</w:t>
      </w:r>
      <w:r w:rsidRPr="001B79B9">
        <w:rPr>
          <w:rFonts w:ascii="Consolas" w:hAnsi="Consolas" w:cs="Consolas"/>
          <w:sz w:val="16"/>
          <w:szCs w:val="16"/>
        </w:rPr>
        <w:t xml:space="preserve">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252</w:t>
      </w:r>
      <w:r w:rsidRPr="001B79B9">
        <w:rPr>
          <w:rFonts w:ascii="Consolas" w:hAnsi="Consolas" w:cs="Consolas"/>
          <w:sz w:val="16"/>
          <w:szCs w:val="16"/>
        </w:rPr>
        <w:t xml:space="preserve">       </w:t>
      </w:r>
      <w:r w:rsidRPr="001B79B9">
        <w:rPr>
          <w:rFonts w:ascii="Consolas" w:hAnsi="Consolas" w:cs="Consolas"/>
          <w:i/>
          <w:iCs/>
          <w:sz w:val="16"/>
          <w:szCs w:val="16"/>
        </w:rPr>
        <w:t>183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69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72.6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UDP Condition Rows</w:t>
      </w:r>
      <w:r w:rsidRPr="001B79B9">
        <w:rPr>
          <w:rFonts w:ascii="Consolas" w:hAnsi="Consolas" w:cs="Consolas"/>
          <w:sz w:val="16"/>
          <w:szCs w:val="16"/>
        </w:rPr>
        <w:t xml:space="preserve">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Condition Terms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30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15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15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50.0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UDP Expression Rows</w:t>
      </w:r>
      <w:r w:rsidRPr="001B79B9">
        <w:rPr>
          <w:rFonts w:ascii="Consolas" w:hAnsi="Consolas" w:cs="Consolas"/>
          <w:sz w:val="16"/>
          <w:szCs w:val="16"/>
        </w:rPr>
        <w:t xml:space="preserve">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Expression Terms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14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4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71.4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States</w:t>
      </w:r>
      <w:r w:rsidRPr="001B79B9">
        <w:rPr>
          <w:rFonts w:ascii="Consolas" w:hAnsi="Consolas" w:cs="Consolas"/>
          <w:sz w:val="16"/>
          <w:szCs w:val="16"/>
        </w:rPr>
        <w:t xml:space="preserve">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22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90.9</w:t>
      </w:r>
    </w:p>
    <w:p w:rsid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Transitions</w:t>
      </w:r>
      <w:r w:rsidRPr="001B79B9">
        <w:rPr>
          <w:rFonts w:ascii="Consolas" w:hAnsi="Consolas" w:cs="Consolas"/>
          <w:sz w:val="16"/>
          <w:szCs w:val="16"/>
        </w:rPr>
        <w:t xml:space="preserve">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60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39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21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65.0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F3E" w:rsidRPr="001B79B9" w:rsidRDefault="001B79B9" w:rsidP="001B79B9">
      <w:pPr>
        <w:pStyle w:val="Heading3"/>
        <w:rPr>
          <w:color w:val="auto"/>
        </w:rPr>
      </w:pPr>
      <w:r>
        <w:t>By File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Coverage Report Summary Data by file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Total Coverage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By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File (code coverage only, filtered view): 74.0%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File: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draw_any_octant.vhd</w:t>
      </w:r>
      <w:proofErr w:type="spellEnd"/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Enabled Coverage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Active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Hits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Misses % Covered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----------------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 ---------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Stmts</w:t>
      </w:r>
      <w:proofErr w:type="spellEnd"/>
      <w:r w:rsidRPr="001B79B9">
        <w:rPr>
          <w:rFonts w:ascii="Consolas" w:hAnsi="Consolas" w:cs="Consolas"/>
          <w:sz w:val="16"/>
          <w:szCs w:val="16"/>
        </w:rPr>
        <w:t xml:space="preserve"> 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8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8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Branches</w:t>
      </w:r>
      <w:r w:rsidRPr="001B79B9">
        <w:rPr>
          <w:rFonts w:ascii="Consolas" w:hAnsi="Consolas" w:cs="Consolas"/>
          <w:sz w:val="16"/>
          <w:szCs w:val="16"/>
        </w:rPr>
        <w:t xml:space="preserve">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Condition Terms</w:t>
      </w:r>
      <w:r w:rsidRPr="001B79B9">
        <w:rPr>
          <w:rFonts w:ascii="Consolas" w:hAnsi="Consolas" w:cs="Consolas"/>
          <w:sz w:val="16"/>
          <w:szCs w:val="16"/>
        </w:rPr>
        <w:t xml:space="preserve">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Expression Terms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States</w:t>
      </w:r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Transitions</w:t>
      </w:r>
      <w:r w:rsidRPr="001B79B9">
        <w:rPr>
          <w:rFonts w:ascii="Consolas" w:hAnsi="Consolas" w:cs="Consolas"/>
          <w:sz w:val="16"/>
          <w:szCs w:val="16"/>
        </w:rPr>
        <w:t xml:space="preserve">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Toggle Bins</w:t>
      </w:r>
      <w:r w:rsidRPr="001B79B9">
        <w:rPr>
          <w:rFonts w:ascii="Consolas" w:hAnsi="Consolas" w:cs="Consolas"/>
          <w:sz w:val="16"/>
          <w:szCs w:val="16"/>
        </w:rPr>
        <w:t xml:space="preserve">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38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34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4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89.4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File: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draw_octant.vhd</w:t>
      </w:r>
      <w:proofErr w:type="spellEnd"/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Enabled Coverage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Active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Hits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Misses % Covered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----------------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 ---------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Stmts</w:t>
      </w:r>
      <w:proofErr w:type="spellEnd"/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25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25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Branches</w:t>
      </w:r>
      <w:r w:rsidRPr="001B79B9">
        <w:rPr>
          <w:rFonts w:ascii="Consolas" w:hAnsi="Consolas" w:cs="Consolas"/>
          <w:sz w:val="16"/>
          <w:szCs w:val="16"/>
        </w:rPr>
        <w:t xml:space="preserve">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10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Condition Terms</w:t>
      </w:r>
      <w:r w:rsidRPr="001B79B9">
        <w:rPr>
          <w:rFonts w:ascii="Consolas" w:hAnsi="Consolas" w:cs="Consolas"/>
          <w:sz w:val="16"/>
          <w:szCs w:val="16"/>
        </w:rPr>
        <w:t xml:space="preserve">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7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6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85.7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Expression Terms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States</w:t>
      </w:r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Transitions</w:t>
      </w:r>
      <w:r w:rsidRPr="001B79B9">
        <w:rPr>
          <w:rFonts w:ascii="Consolas" w:hAnsi="Consolas" w:cs="Consolas"/>
          <w:sz w:val="16"/>
          <w:szCs w:val="16"/>
        </w:rPr>
        <w:t xml:space="preserve">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Toggle Bins</w:t>
      </w:r>
      <w:r w:rsidRPr="001B79B9">
        <w:rPr>
          <w:rFonts w:ascii="Consolas" w:hAnsi="Consolas" w:cs="Consolas"/>
          <w:sz w:val="16"/>
          <w:szCs w:val="16"/>
        </w:rPr>
        <w:t xml:space="preserve">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162</w:t>
      </w:r>
      <w:r w:rsidRPr="001B79B9">
        <w:rPr>
          <w:rFonts w:ascii="Consolas" w:hAnsi="Consolas" w:cs="Consolas"/>
          <w:sz w:val="16"/>
          <w:szCs w:val="16"/>
        </w:rPr>
        <w:t xml:space="preserve">       </w:t>
      </w:r>
      <w:r w:rsidRPr="001B79B9">
        <w:rPr>
          <w:rFonts w:ascii="Consolas" w:hAnsi="Consolas" w:cs="Consolas"/>
          <w:i/>
          <w:iCs/>
          <w:sz w:val="16"/>
          <w:szCs w:val="16"/>
        </w:rPr>
        <w:t>140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22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86.4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File: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hdb.vhd</w:t>
      </w:r>
      <w:proofErr w:type="spellEnd"/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Enabled Coverage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Active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Hits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Misses % Covered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----------------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 ---------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Stmts</w:t>
      </w:r>
      <w:proofErr w:type="spellEnd"/>
      <w:r w:rsidRPr="001B79B9">
        <w:rPr>
          <w:rFonts w:ascii="Consolas" w:hAnsi="Consolas" w:cs="Consolas"/>
          <w:sz w:val="16"/>
          <w:szCs w:val="16"/>
        </w:rPr>
        <w:t xml:space="preserve">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166</w:t>
      </w:r>
      <w:r w:rsidRPr="001B79B9">
        <w:rPr>
          <w:rFonts w:ascii="Consolas" w:hAnsi="Consolas" w:cs="Consolas"/>
          <w:sz w:val="16"/>
          <w:szCs w:val="16"/>
        </w:rPr>
        <w:t xml:space="preserve">       </w:t>
      </w:r>
      <w:r w:rsidRPr="001B79B9">
        <w:rPr>
          <w:rFonts w:ascii="Consolas" w:hAnsi="Consolas" w:cs="Consolas"/>
          <w:i/>
          <w:iCs/>
          <w:sz w:val="16"/>
          <w:szCs w:val="16"/>
        </w:rPr>
        <w:t>133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33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80.1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Branches</w:t>
      </w:r>
      <w:r w:rsidRPr="001B79B9">
        <w:rPr>
          <w:rFonts w:ascii="Consolas" w:hAnsi="Consolas" w:cs="Consolas"/>
          <w:sz w:val="16"/>
          <w:szCs w:val="16"/>
        </w:rPr>
        <w:t xml:space="preserve">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98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64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34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65.3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Condition Terms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10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16.6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Expression Terms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8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7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87.5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States</w:t>
      </w:r>
      <w:r w:rsidRPr="001B79B9">
        <w:rPr>
          <w:rFonts w:ascii="Consolas" w:hAnsi="Consolas" w:cs="Consolas"/>
          <w:sz w:val="16"/>
          <w:szCs w:val="16"/>
        </w:rPr>
        <w:t xml:space="preserve">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12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83.3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lastRenderedPageBreak/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Transitions</w:t>
      </w:r>
      <w:r w:rsidRPr="001B79B9">
        <w:rPr>
          <w:rFonts w:ascii="Consolas" w:hAnsi="Consolas" w:cs="Consolas"/>
          <w:sz w:val="16"/>
          <w:szCs w:val="16"/>
        </w:rPr>
        <w:t xml:space="preserve">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32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16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16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50.0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Toggle Bins</w:t>
      </w:r>
      <w:r w:rsidRPr="001B79B9">
        <w:rPr>
          <w:rFonts w:ascii="Consolas" w:hAnsi="Consolas" w:cs="Consolas"/>
          <w:sz w:val="16"/>
          <w:szCs w:val="16"/>
        </w:rPr>
        <w:t xml:space="preserve">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366</w:t>
      </w:r>
      <w:r w:rsidRPr="001B79B9">
        <w:rPr>
          <w:rFonts w:ascii="Consolas" w:hAnsi="Consolas" w:cs="Consolas"/>
          <w:sz w:val="16"/>
          <w:szCs w:val="16"/>
        </w:rPr>
        <w:t xml:space="preserve">       </w:t>
      </w:r>
      <w:r w:rsidRPr="001B79B9">
        <w:rPr>
          <w:rFonts w:ascii="Consolas" w:hAnsi="Consolas" w:cs="Consolas"/>
          <w:i/>
          <w:iCs/>
          <w:sz w:val="16"/>
          <w:szCs w:val="16"/>
        </w:rPr>
        <w:t>329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37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89.8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File: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pix_cache_pak.vhd</w:t>
      </w:r>
      <w:proofErr w:type="spellEnd"/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Enabled Coverage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Active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Hits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Misses % Covered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----------------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 ---------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Stmts</w:t>
      </w:r>
      <w:proofErr w:type="spellEnd"/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12</w:t>
      </w:r>
      <w:r w:rsidRPr="001B79B9">
        <w:rPr>
          <w:rFonts w:ascii="Consolas" w:hAnsi="Consolas" w:cs="Consolas"/>
          <w:sz w:val="16"/>
          <w:szCs w:val="16"/>
        </w:rPr>
        <w:t xml:space="preserve">       </w:t>
      </w:r>
      <w:r w:rsidRPr="001B79B9">
        <w:rPr>
          <w:rFonts w:ascii="Consolas" w:hAnsi="Consolas" w:cs="Consolas"/>
          <w:i/>
          <w:iCs/>
          <w:sz w:val="16"/>
          <w:szCs w:val="16"/>
        </w:rPr>
        <w:t>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Branches</w:t>
      </w:r>
      <w:r w:rsidRPr="001B79B9">
        <w:rPr>
          <w:rFonts w:ascii="Consolas" w:hAnsi="Consolas" w:cs="Consolas"/>
          <w:sz w:val="16"/>
          <w:szCs w:val="16"/>
        </w:rPr>
        <w:t xml:space="preserve">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10</w:t>
      </w:r>
      <w:r w:rsidRPr="001B79B9">
        <w:rPr>
          <w:rFonts w:ascii="Consolas" w:hAnsi="Consolas" w:cs="Consolas"/>
          <w:sz w:val="16"/>
          <w:szCs w:val="16"/>
        </w:rPr>
        <w:t xml:space="preserve">       </w:t>
      </w:r>
      <w:r w:rsidRPr="001B79B9">
        <w:rPr>
          <w:rFonts w:ascii="Consolas" w:hAnsi="Consolas" w:cs="Consolas"/>
          <w:i/>
          <w:iCs/>
          <w:sz w:val="16"/>
          <w:szCs w:val="16"/>
        </w:rPr>
        <w:t>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Condition Terms</w:t>
      </w:r>
      <w:r w:rsidRPr="001B79B9">
        <w:rPr>
          <w:rFonts w:ascii="Consolas" w:hAnsi="Consolas" w:cs="Consolas"/>
          <w:sz w:val="16"/>
          <w:szCs w:val="16"/>
        </w:rPr>
        <w:t xml:space="preserve">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Expression Terms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States</w:t>
      </w:r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Transitions</w:t>
      </w:r>
      <w:r w:rsidRPr="001B79B9">
        <w:rPr>
          <w:rFonts w:ascii="Consolas" w:hAnsi="Consolas" w:cs="Consolas"/>
          <w:sz w:val="16"/>
          <w:szCs w:val="16"/>
        </w:rPr>
        <w:t xml:space="preserve">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Toggle Bins</w:t>
      </w:r>
      <w:r w:rsidRPr="001B79B9">
        <w:rPr>
          <w:rFonts w:ascii="Consolas" w:hAnsi="Consolas" w:cs="Consolas"/>
          <w:sz w:val="16"/>
          <w:szCs w:val="16"/>
        </w:rPr>
        <w:t xml:space="preserve">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File: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pix_word_cache.vhd</w:t>
      </w:r>
      <w:proofErr w:type="spellEnd"/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Enabled Coverage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Active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Hits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Misses % Covered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----------------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 ---------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Stmts</w:t>
      </w:r>
      <w:proofErr w:type="spellEnd"/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36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29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7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80.5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Branches</w:t>
      </w:r>
      <w:r w:rsidRPr="001B79B9">
        <w:rPr>
          <w:rFonts w:ascii="Consolas" w:hAnsi="Consolas" w:cs="Consolas"/>
          <w:sz w:val="16"/>
          <w:szCs w:val="16"/>
        </w:rPr>
        <w:t xml:space="preserve">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29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21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8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72.4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Condition Terms</w:t>
      </w:r>
      <w:r w:rsidRPr="001B79B9">
        <w:rPr>
          <w:rFonts w:ascii="Consolas" w:hAnsi="Consolas" w:cs="Consolas"/>
          <w:sz w:val="16"/>
          <w:szCs w:val="16"/>
        </w:rPr>
        <w:t xml:space="preserve">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 </w:t>
      </w:r>
      <w:r w:rsidRPr="001B79B9">
        <w:rPr>
          <w:rFonts w:ascii="Consolas" w:hAnsi="Consolas" w:cs="Consolas"/>
          <w:i/>
          <w:iCs/>
          <w:sz w:val="16"/>
          <w:szCs w:val="16"/>
        </w:rPr>
        <w:t>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Expression Terms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States</w:t>
      </w:r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Transitions</w:t>
      </w:r>
      <w:r w:rsidRPr="001B79B9">
        <w:rPr>
          <w:rFonts w:ascii="Consolas" w:hAnsi="Consolas" w:cs="Consolas"/>
          <w:sz w:val="16"/>
          <w:szCs w:val="16"/>
        </w:rPr>
        <w:t xml:space="preserve">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Toggle Bins</w:t>
      </w:r>
      <w:r w:rsidRPr="001B79B9">
        <w:rPr>
          <w:rFonts w:ascii="Consolas" w:hAnsi="Consolas" w:cs="Consolas"/>
          <w:sz w:val="16"/>
          <w:szCs w:val="16"/>
        </w:rPr>
        <w:t xml:space="preserve">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34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33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97.0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File: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pix_write_cache.vhd</w:t>
      </w:r>
      <w:proofErr w:type="spellEnd"/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Enabled Coverage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Active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Hits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Misses % Covered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----------------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 ---------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Stmts</w:t>
      </w:r>
      <w:proofErr w:type="spellEnd"/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33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31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93.9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Branches</w:t>
      </w:r>
      <w:r w:rsidRPr="001B79B9">
        <w:rPr>
          <w:rFonts w:ascii="Consolas" w:hAnsi="Consolas" w:cs="Consolas"/>
          <w:sz w:val="16"/>
          <w:szCs w:val="16"/>
        </w:rPr>
        <w:t xml:space="preserve">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16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14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87.5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Condition Terms</w:t>
      </w:r>
      <w:r w:rsidRPr="001B79B9">
        <w:rPr>
          <w:rFonts w:ascii="Consolas" w:hAnsi="Consolas" w:cs="Consolas"/>
          <w:sz w:val="16"/>
          <w:szCs w:val="16"/>
        </w:rPr>
        <w:t xml:space="preserve">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Expression Terms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States</w:t>
      </w:r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4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4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Transitions</w:t>
      </w:r>
      <w:r w:rsidRPr="001B79B9">
        <w:rPr>
          <w:rFonts w:ascii="Consolas" w:hAnsi="Consolas" w:cs="Consolas"/>
          <w:sz w:val="16"/>
          <w:szCs w:val="16"/>
        </w:rPr>
        <w:t xml:space="preserve">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8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5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62.5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Toggle Bins</w:t>
      </w:r>
      <w:r w:rsidRPr="001B79B9">
        <w:rPr>
          <w:rFonts w:ascii="Consolas" w:hAnsi="Consolas" w:cs="Consolas"/>
          <w:sz w:val="16"/>
          <w:szCs w:val="16"/>
        </w:rPr>
        <w:t xml:space="preserve">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124</w:t>
      </w:r>
      <w:r w:rsidRPr="001B79B9">
        <w:rPr>
          <w:rFonts w:ascii="Consolas" w:hAnsi="Consolas" w:cs="Consolas"/>
          <w:sz w:val="16"/>
          <w:szCs w:val="16"/>
        </w:rPr>
        <w:t xml:space="preserve">       </w:t>
      </w:r>
      <w:r w:rsidRPr="001B79B9">
        <w:rPr>
          <w:rFonts w:ascii="Consolas" w:hAnsi="Consolas" w:cs="Consolas"/>
          <w:i/>
          <w:iCs/>
          <w:sz w:val="16"/>
          <w:szCs w:val="16"/>
        </w:rPr>
        <w:t>122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98.3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File: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project_pack.vhd</w:t>
      </w:r>
      <w:proofErr w:type="spellEnd"/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Enabled Coverage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Active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Hits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Misses % Covered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----------------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 ---------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Stmts</w:t>
      </w:r>
      <w:proofErr w:type="spellEnd"/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13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7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6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53.8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Branches</w:t>
      </w:r>
      <w:r w:rsidRPr="001B79B9">
        <w:rPr>
          <w:rFonts w:ascii="Consolas" w:hAnsi="Consolas" w:cs="Consolas"/>
          <w:sz w:val="16"/>
          <w:szCs w:val="16"/>
        </w:rPr>
        <w:t xml:space="preserve">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16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11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5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68.7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Condition Terms</w:t>
      </w:r>
      <w:r w:rsidRPr="001B79B9">
        <w:rPr>
          <w:rFonts w:ascii="Consolas" w:hAnsi="Consolas" w:cs="Consolas"/>
          <w:sz w:val="16"/>
          <w:szCs w:val="16"/>
        </w:rPr>
        <w:t xml:space="preserve">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Expression Terms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States</w:t>
      </w:r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Transitions</w:t>
      </w:r>
      <w:r w:rsidRPr="001B79B9">
        <w:rPr>
          <w:rFonts w:ascii="Consolas" w:hAnsi="Consolas" w:cs="Consolas"/>
          <w:sz w:val="16"/>
          <w:szCs w:val="16"/>
        </w:rPr>
        <w:t xml:space="preserve">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Toggle Bins</w:t>
      </w:r>
      <w:r w:rsidRPr="001B79B9">
        <w:rPr>
          <w:rFonts w:ascii="Consolas" w:hAnsi="Consolas" w:cs="Consolas"/>
          <w:sz w:val="16"/>
          <w:szCs w:val="16"/>
        </w:rPr>
        <w:t xml:space="preserve">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File: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rcb.vhd</w:t>
      </w:r>
      <w:proofErr w:type="spellEnd"/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Enabled Coverage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Active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Hits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Misses % Covered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----------------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 ---------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Stmts</w:t>
      </w:r>
      <w:proofErr w:type="spellEnd"/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95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88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7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92.6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Branches</w:t>
      </w:r>
      <w:r w:rsidRPr="001B79B9">
        <w:rPr>
          <w:rFonts w:ascii="Consolas" w:hAnsi="Consolas" w:cs="Consolas"/>
          <w:sz w:val="16"/>
          <w:szCs w:val="16"/>
        </w:rPr>
        <w:t xml:space="preserve">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71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61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10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85.9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Condition Terms</w:t>
      </w:r>
      <w:r w:rsidRPr="001B79B9">
        <w:rPr>
          <w:rFonts w:ascii="Consolas" w:hAnsi="Consolas" w:cs="Consolas"/>
          <w:sz w:val="16"/>
          <w:szCs w:val="16"/>
        </w:rPr>
        <w:t xml:space="preserve">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9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7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77.7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Expression Terms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4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25.0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States</w:t>
      </w:r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6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6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Transitions</w:t>
      </w:r>
      <w:r w:rsidRPr="001B79B9">
        <w:rPr>
          <w:rFonts w:ascii="Consolas" w:hAnsi="Consolas" w:cs="Consolas"/>
          <w:sz w:val="16"/>
          <w:szCs w:val="16"/>
        </w:rPr>
        <w:t xml:space="preserve">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20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18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90.0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Toggle Bins</w:t>
      </w:r>
      <w:r w:rsidRPr="001B79B9">
        <w:rPr>
          <w:rFonts w:ascii="Consolas" w:hAnsi="Consolas" w:cs="Consolas"/>
          <w:sz w:val="16"/>
          <w:szCs w:val="16"/>
        </w:rPr>
        <w:t xml:space="preserve">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316</w:t>
      </w:r>
      <w:r w:rsidRPr="001B79B9">
        <w:rPr>
          <w:rFonts w:ascii="Consolas" w:hAnsi="Consolas" w:cs="Consolas"/>
          <w:sz w:val="16"/>
          <w:szCs w:val="16"/>
        </w:rPr>
        <w:t xml:space="preserve">       </w:t>
      </w:r>
      <w:r w:rsidRPr="001B79B9">
        <w:rPr>
          <w:rFonts w:ascii="Consolas" w:hAnsi="Consolas" w:cs="Consolas"/>
          <w:i/>
          <w:iCs/>
          <w:sz w:val="16"/>
          <w:szCs w:val="16"/>
        </w:rPr>
        <w:t>274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42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86.7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NEVER FAILED: 83.3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%</w:t>
      </w:r>
      <w:r w:rsidRPr="001B79B9">
        <w:rPr>
          <w:rFonts w:ascii="Consolas" w:hAnsi="Consolas" w:cs="Consolas"/>
          <w:sz w:val="16"/>
          <w:szCs w:val="16"/>
        </w:rPr>
        <w:t xml:space="preserve">  </w:t>
      </w:r>
      <w:r w:rsidRPr="001B79B9">
        <w:rPr>
          <w:rFonts w:ascii="Consolas" w:hAnsi="Consolas" w:cs="Consolas"/>
          <w:i/>
          <w:iCs/>
          <w:sz w:val="16"/>
          <w:szCs w:val="16"/>
        </w:rPr>
        <w:t>ASSERTIONS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>: 6</w:t>
      </w:r>
    </w:p>
    <w:p w:rsidR="00D83F3E" w:rsidRPr="001B79B9" w:rsidRDefault="00D83F3E" w:rsidP="00D83F3E">
      <w:pPr>
        <w:rPr>
          <w:rFonts w:ascii="Segoe WP Light" w:hAnsi="Segoe WP Light" w:cs="Segoe WP Light"/>
          <w:sz w:val="16"/>
          <w:szCs w:val="16"/>
        </w:rPr>
      </w:pPr>
    </w:p>
    <w:p w:rsidR="00D83F3E" w:rsidRPr="00922B44" w:rsidRDefault="00D83F3E" w:rsidP="00D83F3E">
      <w:pPr>
        <w:pStyle w:val="Heading1"/>
        <w:rPr>
          <w:rFonts w:ascii="Segoe WP Light" w:hAnsi="Segoe WP Light" w:cs="Segoe WP Light"/>
        </w:rPr>
      </w:pPr>
      <w:r w:rsidRPr="00922B44">
        <w:rPr>
          <w:rFonts w:ascii="Segoe WP Light" w:hAnsi="Segoe WP Light" w:cs="Segoe WP Light"/>
        </w:rPr>
        <w:t xml:space="preserve">Test 2: </w:t>
      </w:r>
      <w:r w:rsidR="00457A09" w:rsidRPr="00922B44">
        <w:rPr>
          <w:rFonts w:ascii="Segoe WP Light" w:hAnsi="Segoe WP Light" w:cs="Segoe WP Light"/>
        </w:rPr>
        <w:t>Drawing Different Shapes</w:t>
      </w:r>
    </w:p>
    <w:p w:rsidR="00D83F3E" w:rsidRPr="00922B44" w:rsidRDefault="00D83F3E" w:rsidP="00D83F3E">
      <w:pPr>
        <w:pStyle w:val="Heading2"/>
        <w:rPr>
          <w:rFonts w:ascii="Segoe WP Light" w:hAnsi="Segoe WP Light" w:cs="Segoe WP Light"/>
        </w:rPr>
      </w:pPr>
      <w:r w:rsidRPr="00922B44">
        <w:rPr>
          <w:rFonts w:ascii="Segoe WP Light" w:hAnsi="Segoe WP Light" w:cs="Segoe WP Light"/>
        </w:rPr>
        <w:t>Output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BBBBBBBBBBBBBBBBBBBBBBBBBBBBBBBBBBBBBBBBBBBBBBBBBBBBB  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BBBBBBBBBBBBBBBBBBBBBBBBBBBBBBBBBBBBBBBBBBBBBBBBBBBB  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BBBBBBBBBBBBBBBBBBBBBBBBBBBBBBBBBBBBBBBBBBBBBBBBBBB  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BBBBBBBBBBBBBBBBBBBBBBBBBBBBBBBBBBBBBBBBBBBBBBBBBB  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BBBBBBBBBBBBBBBBBBBBBBBBBBBBBBBBBBBBBBBBBBBBBBBBB  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BBBBBBBBBBBBBBBBBBBBBBBBBBBBBBBBBBBBBBBBBBBBBBBB  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BBBBBBBBBBBBBBBBBBBBBBBBBBBBBBBBBBBBBBBBBBBBBBB  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lastRenderedPageBreak/>
        <w:t xml:space="preserve">#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BBBBBBBBBBBBBBBBBBBBBBBBBBBBBBBBBBBBBBBBBBBBBB  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BBBBBBBBBBBBBBBBBBBBBBBBBBBBBBBBBBBBBBBBBBBBB  BBBBBBBB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BBBBBBBBBBBBBBBBBBBBBBBBB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BBBBBBBBBBBBBBBBBB  BBBBBBBBB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BBBBBBBBBBBBBBBBBBBBBBBBB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BBBBBBBBBBBBBBBBB  BBBBBBBBBB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BBBBBBBBBBBBBBBBBBBBBBBBB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BBBBBBBBBBBBBBBB  BBBBBBBBBBB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BBBBBBBBBBBBBBBBBBBBBBBBB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BBBBBBBBBBBBBBB  BBBBBBBBBBBB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BBBBBBBBBBBBBBBBBBBBBBBBB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BBBBBBBBBBBBBB  BBBBBBBBBBBBB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BBBBBBBBBBBBBBBBBBBBBBBBB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BBBBBBBBBBBBB  BBBBBBBBBBBBBB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BBBBBBBBBBBBBBBBBBBBBBBBB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BBBBBBBBBBBB  BBBBBBBBBBBBBBB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BBBBBBBBBBBBBBBBBBBBBBBBB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BBBBBBBBBBB  BBBBBBBBBBBBBBBB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BBBBBBBBBBBBBBBBBBBBBBBBB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BBBBBBBBBB  BBBBBBBBBBBBBBBBB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BBBBBBBBBBBBBBBBBBBBBBBBB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BBBBBBBBB  BBBBBBBBBBBBBBBBBB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BBBBBBBBBBBBBBBBBBBBBBBBB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  BBBBBBBBBBBBBBBBBBB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BBBBBBBBBBBBBBBBBBBBBBBBB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  BBBBBBBBBBBBBBBBBBBB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BBBBBBBBBBBBBBBBBBBBBBBBB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  BBBBBBBBBBBBBBBBBBBBB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                         B     BB                      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                                                       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BBBBBBBBBBBBBBBBBBBBBBBBBBBBBBBBBBBBBBBBBBBBBBBBBBBBBBB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BBBBBBBBBBBBBBBBBBBB         B 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BBBBBBBBBBBBBBBBBBBB       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  BBBBBBBBBBBBBBBBBBBBBBBB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BBBBBBBBBBBBBBBBBBBB       B   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BBBBBBBBBBBBBBBBBBBB      B    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     B    </w:t>
      </w:r>
      <w:proofErr w:type="spellStart"/>
      <w:r w:rsidRPr="007A60E4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7A60E4">
        <w:rPr>
          <w:rFonts w:ascii="Consolas" w:hAnsi="Consolas" w:cs="Consolas"/>
          <w:i/>
          <w:iCs/>
          <w:sz w:val="16"/>
          <w:szCs w:val="16"/>
        </w:rPr>
        <w:t xml:space="preserve">         </w:t>
      </w:r>
      <w:proofErr w:type="spellStart"/>
      <w:r w:rsidRPr="007A60E4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7A60E4">
        <w:rPr>
          <w:rFonts w:ascii="Consolas" w:hAnsi="Consolas" w:cs="Consolas"/>
          <w:i/>
          <w:iCs/>
          <w:sz w:val="16"/>
          <w:szCs w:val="16"/>
        </w:rPr>
        <w:t xml:space="preserve">         </w:t>
      </w:r>
      <w:proofErr w:type="spellStart"/>
      <w:r w:rsidRPr="007A60E4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7A60E4">
        <w:rPr>
          <w:rFonts w:ascii="Consolas" w:hAnsi="Consolas" w:cs="Consolas"/>
          <w:i/>
          <w:iCs/>
          <w:sz w:val="16"/>
          <w:szCs w:val="16"/>
        </w:rPr>
        <w:t xml:space="preserve">          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BBBBBBBBBBBBBBBBBBBB    B      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BBBBBBBBBBBBBBBBBBBB   B       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BBBBBBBBBBBBBBBBBBBB  B</w:t>
      </w:r>
      <w:proofErr w:type="gramEnd"/>
      <w:r w:rsidRPr="007A60E4">
        <w:rPr>
          <w:rFonts w:ascii="Consolas" w:hAnsi="Consolas" w:cs="Consolas"/>
          <w:i/>
          <w:iCs/>
          <w:sz w:val="16"/>
          <w:szCs w:val="16"/>
        </w:rPr>
        <w:t xml:space="preserve">        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BBBBBBBBBBBBBBBBBBBB B         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BBBBBBBBBBBBBBBBBBBBBBBBBBBBBBBBBBBBBBBBBBBBBBBBBBBBBBB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BBBBBBBBBBBBBBBBBBBBBBBBB BBBBBBBBBBBBBBBBBBBBBBBBBBBBB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BBBBBBBBBBBBBBBBBBBBBBBBB BBBBBBBBBBBBBBBBBBBBBBBBBBBBB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BBBBBBBBBBBBBBBBBBBBBBBBB BBBBBBBBBBBBBBBBBBBBBBBBBBBBB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BBBBBBBBBBBBBBBBBBBBBBBBB BBBBBBBBBBBBBBBBBBBBBBBBBBBBB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 BBBBBBB B BBBBBBBBBBBBBBBBBBBBBBBBBBB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  BBBBBBBBBBBBBBBBBBBBBBBBBBBB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 BBBBBBBBBBBBBBBBBBBBBBBBBBBBBBBBBBB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BBBBBBBBBBBBBBBBBBBB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  BBBBBBBBBBBBBBBBBBBBBBBBBBBBB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BBBBBBBBBBBBBBBBBBBBB B </w:t>
      </w:r>
      <w:proofErr w:type="spellStart"/>
      <w:r w:rsidRPr="007A60E4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7A60E4">
        <w:rPr>
          <w:rFonts w:ascii="Consolas" w:hAnsi="Consolas" w:cs="Consolas"/>
          <w:i/>
          <w:iCs/>
          <w:sz w:val="16"/>
          <w:szCs w:val="16"/>
        </w:rPr>
        <w:t xml:space="preserve"> BBBBBBBBBBBBBBBBBBBBBBBBBBBBB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BBBBBBBBBBBBBBBBBBBBBBBBBBBBBBBBBBBBBBBBBBBBBBBBBBBBBBB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BBBBBBBBBBBBBBBBBBBBB B </w:t>
      </w:r>
      <w:proofErr w:type="spellStart"/>
      <w:r w:rsidRPr="007A60E4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7A60E4">
        <w:rPr>
          <w:rFonts w:ascii="Consolas" w:hAnsi="Consolas" w:cs="Consolas"/>
          <w:i/>
          <w:iCs/>
          <w:sz w:val="16"/>
          <w:szCs w:val="16"/>
        </w:rPr>
        <w:t xml:space="preserve"> BBBBBBBBBBBBBBBBBBBBBBBBBBBBB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BBBBBBBBBBBBBBBBBBBB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  BBBBBBBBBBBBBBBBBBBBBBBBBBBBB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 BBBBBBBBBBBBBBBBBBBBBBBBBBBBBBBBBBB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 xml:space="preserve"># BBBBBBBBBBBBBBBBBB </w:t>
      </w:r>
      <w:proofErr w:type="gramStart"/>
      <w:r w:rsidRPr="007A60E4">
        <w:rPr>
          <w:rFonts w:ascii="Consolas" w:hAnsi="Consolas" w:cs="Consolas"/>
          <w:i/>
          <w:iCs/>
          <w:sz w:val="16"/>
          <w:szCs w:val="16"/>
        </w:rPr>
        <w:t>BBBBBB  BBBBBBBBBBBBBBBBBBBBBBBBBBBB</w:t>
      </w:r>
      <w:proofErr w:type="gramEnd"/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 BBBBBBB B BBBBBBBBBBBBBBBBBBBBBBBBBBB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BBBBBBBBBBBBBBBBBBBBBBBBBBBBBBBBBBBBBBBBBBBBBBBBBBBBBBB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BBBBBBBBBBBBBBBBBBBBBBBBBBBBBBBBBBBBBBBBBBBBBBBBBBBBBBB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BBBBBBBBBBBBBBBBBBBBBBBBBBBBBBBBBBBBBBBBBBBBBBBBBBBBBBB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BBBBBBBBBBBBBBBBBBBBBBBBBBBBBBBBBBBBBBBBBBBBBBBBBBBBBBB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BBBBBBBBBBBBBBBBBBBBBBBBBBBBBBBBBBBBBBBBBBBBBBBBBBBBBBB</w:t>
      </w:r>
    </w:p>
    <w:p w:rsidR="007A60E4" w:rsidRPr="007A60E4" w:rsidRDefault="007A60E4" w:rsidP="007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A60E4">
        <w:rPr>
          <w:rFonts w:ascii="Consolas" w:hAnsi="Consolas" w:cs="Consolas"/>
          <w:i/>
          <w:iCs/>
          <w:sz w:val="16"/>
          <w:szCs w:val="16"/>
        </w:rPr>
        <w:t># ** Note: Commands from: Test2.txt, VDP PASSED.</w:t>
      </w:r>
    </w:p>
    <w:p w:rsidR="00D83F3E" w:rsidRPr="00922B44" w:rsidRDefault="00D83F3E" w:rsidP="00D83F3E">
      <w:pPr>
        <w:rPr>
          <w:rFonts w:ascii="Segoe WP Light" w:hAnsi="Segoe WP Light" w:cs="Segoe WP Light"/>
        </w:rPr>
      </w:pPr>
    </w:p>
    <w:p w:rsidR="00D83F3E" w:rsidRPr="00922B44" w:rsidRDefault="00D83F3E" w:rsidP="00D83F3E">
      <w:pPr>
        <w:pStyle w:val="Heading2"/>
        <w:rPr>
          <w:rFonts w:ascii="Segoe WP Light" w:hAnsi="Segoe WP Light" w:cs="Segoe WP Light"/>
        </w:rPr>
      </w:pPr>
      <w:r w:rsidRPr="00922B44">
        <w:rPr>
          <w:rFonts w:ascii="Segoe WP Light" w:hAnsi="Segoe WP Light" w:cs="Segoe WP Light"/>
        </w:rPr>
        <w:t>Justifications for Test</w:t>
      </w:r>
    </w:p>
    <w:p w:rsidR="00D83F3E" w:rsidRPr="00922B44" w:rsidRDefault="00457A09" w:rsidP="00D83F3E">
      <w:pPr>
        <w:rPr>
          <w:rFonts w:ascii="Segoe WP Light" w:hAnsi="Segoe WP Light" w:cs="Segoe WP Light"/>
        </w:rPr>
      </w:pPr>
      <w:r w:rsidRPr="00922B44">
        <w:rPr>
          <w:rFonts w:ascii="Segoe WP Light" w:hAnsi="Segoe WP Light" w:cs="Segoe WP Light"/>
        </w:rPr>
        <w:t xml:space="preserve">This test builds on test 1, and draws/moves/clears lines/blocks in different octants. It also attempts to draw straight lines/blocks to test the octant truth table. </w:t>
      </w:r>
      <w:r w:rsidR="001B79B9">
        <w:rPr>
          <w:rFonts w:ascii="Segoe WP Light" w:hAnsi="Segoe WP Light" w:cs="Segoe WP Light"/>
        </w:rPr>
        <w:t>Also tested are</w:t>
      </w:r>
      <w:r w:rsidR="001B79B9" w:rsidRPr="00922B44">
        <w:rPr>
          <w:rFonts w:ascii="Segoe WP Light" w:hAnsi="Segoe WP Light" w:cs="Segoe WP Light"/>
        </w:rPr>
        <w:t xml:space="preserve"> dots, filling up the whole screen with clear, and multi-block tests.</w:t>
      </w:r>
      <w:r w:rsidR="001A4601">
        <w:rPr>
          <w:rFonts w:ascii="Segoe WP Light" w:hAnsi="Segoe WP Light" w:cs="Segoe WP Light"/>
        </w:rPr>
        <w:t xml:space="preserve"> Multicolour move/draw/clear is tested. Long lines using draw/clear are tested.</w:t>
      </w:r>
    </w:p>
    <w:p w:rsidR="00D83F3E" w:rsidRDefault="00D83F3E" w:rsidP="00D83F3E">
      <w:pPr>
        <w:pStyle w:val="Heading2"/>
        <w:rPr>
          <w:rFonts w:ascii="Segoe WP Light" w:hAnsi="Segoe WP Light" w:cs="Segoe WP Light"/>
        </w:rPr>
      </w:pPr>
      <w:r w:rsidRPr="00922B44">
        <w:rPr>
          <w:rFonts w:ascii="Segoe WP Light" w:hAnsi="Segoe WP Light" w:cs="Segoe WP Light"/>
        </w:rPr>
        <w:t>Code Coverage</w:t>
      </w:r>
    </w:p>
    <w:p w:rsidR="007A60E4" w:rsidRPr="007A60E4" w:rsidRDefault="007A60E4" w:rsidP="007A60E4">
      <w:pPr>
        <w:rPr>
          <w:rFonts w:ascii="Segoe WP Light" w:hAnsi="Segoe WP Light" w:cs="Segoe WP Light"/>
        </w:rPr>
      </w:pPr>
      <w:r w:rsidRPr="007A60E4">
        <w:rPr>
          <w:rFonts w:ascii="Segoe WP Light" w:hAnsi="Segoe WP Light" w:cs="Segoe WP Light"/>
        </w:rPr>
        <w:t>Test 2 should have a larger coverage than test 1. It tests clears in each direction, and hence executes the compare/swap function used to move the start point to the bottom left. It also tests moving with colours, as well as drawing lines in each octant using clear commands</w:t>
      </w:r>
    </w:p>
    <w:p w:rsidR="001B79B9" w:rsidRDefault="001B79B9" w:rsidP="001B79B9">
      <w:pPr>
        <w:pStyle w:val="Heading3"/>
      </w:pPr>
      <w:r>
        <w:t>Overall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24"/>
        </w:rPr>
      </w:pPr>
      <w:r w:rsidRPr="00015069">
        <w:rPr>
          <w:rFonts w:ascii="Consolas" w:hAnsi="Consolas" w:cs="Consolas"/>
          <w:i/>
          <w:iCs/>
          <w:sz w:val="16"/>
          <w:szCs w:val="24"/>
        </w:rPr>
        <w:t>Coverage Report Totals BY FILES: Number of Files 8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24"/>
        </w:rPr>
      </w:pPr>
      <w:r w:rsidRPr="00015069">
        <w:rPr>
          <w:rFonts w:ascii="Consolas" w:hAnsi="Consolas" w:cs="Consolas"/>
          <w:i/>
          <w:iCs/>
          <w:sz w:val="16"/>
          <w:szCs w:val="24"/>
        </w:rPr>
        <w:t>Total coverage (Code Coverage Only, filtered view): 85.9%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24"/>
        </w:rPr>
      </w:pP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24"/>
        </w:rPr>
      </w:pPr>
      <w:r w:rsidRPr="00015069">
        <w:rPr>
          <w:rFonts w:ascii="Consolas" w:hAnsi="Consolas" w:cs="Consolas"/>
          <w:i/>
          <w:iCs/>
          <w:sz w:val="16"/>
          <w:szCs w:val="24"/>
        </w:rPr>
        <w:lastRenderedPageBreak/>
        <w:t xml:space="preserve">    Enabled Coverage        Active      Hits    Misses % Covered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24"/>
        </w:rPr>
      </w:pPr>
      <w:r w:rsidRPr="00015069">
        <w:rPr>
          <w:rFonts w:ascii="Consolas" w:hAnsi="Consolas" w:cs="Consolas"/>
          <w:i/>
          <w:iCs/>
          <w:sz w:val="16"/>
          <w:szCs w:val="24"/>
        </w:rPr>
        <w:t xml:space="preserve">    ----------------        ------      ----    ------ ---------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24"/>
        </w:rPr>
      </w:pPr>
      <w:r w:rsidRPr="00015069">
        <w:rPr>
          <w:rFonts w:ascii="Consolas" w:hAnsi="Consolas" w:cs="Consolas"/>
          <w:i/>
          <w:iCs/>
          <w:sz w:val="16"/>
          <w:szCs w:val="24"/>
        </w:rPr>
        <w:t xml:space="preserve">    </w:t>
      </w:r>
      <w:proofErr w:type="spellStart"/>
      <w:r w:rsidRPr="00015069">
        <w:rPr>
          <w:rFonts w:ascii="Consolas" w:hAnsi="Consolas" w:cs="Consolas"/>
          <w:i/>
          <w:iCs/>
          <w:sz w:val="16"/>
          <w:szCs w:val="24"/>
        </w:rPr>
        <w:t>Stmts</w:t>
      </w:r>
      <w:proofErr w:type="spellEnd"/>
      <w:r w:rsidRPr="00015069">
        <w:rPr>
          <w:rFonts w:ascii="Consolas" w:hAnsi="Consolas" w:cs="Consolas"/>
          <w:i/>
          <w:iCs/>
          <w:sz w:val="16"/>
          <w:szCs w:val="24"/>
        </w:rPr>
        <w:t xml:space="preserve">                      388       350        38      90.2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24"/>
        </w:rPr>
      </w:pPr>
      <w:r w:rsidRPr="00015069">
        <w:rPr>
          <w:rFonts w:ascii="Consolas" w:hAnsi="Consolas" w:cs="Consolas"/>
          <w:i/>
          <w:iCs/>
          <w:sz w:val="16"/>
          <w:szCs w:val="24"/>
        </w:rPr>
        <w:t xml:space="preserve">    Branches                   252       216        36      85.7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24"/>
        </w:rPr>
      </w:pPr>
      <w:r w:rsidRPr="00015069">
        <w:rPr>
          <w:rFonts w:ascii="Consolas" w:hAnsi="Consolas" w:cs="Consolas"/>
          <w:i/>
          <w:iCs/>
          <w:sz w:val="16"/>
          <w:szCs w:val="24"/>
        </w:rPr>
        <w:t xml:space="preserve">    UDP Condition Rows  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24"/>
        </w:rPr>
      </w:pPr>
      <w:r w:rsidRPr="00015069">
        <w:rPr>
          <w:rFonts w:ascii="Consolas" w:hAnsi="Consolas" w:cs="Consolas"/>
          <w:i/>
          <w:iCs/>
          <w:sz w:val="16"/>
          <w:szCs w:val="24"/>
        </w:rPr>
        <w:t xml:space="preserve">    FEC Condition Terms         30        29         1      96.6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24"/>
        </w:rPr>
      </w:pPr>
      <w:r w:rsidRPr="00015069">
        <w:rPr>
          <w:rFonts w:ascii="Consolas" w:hAnsi="Consolas" w:cs="Consolas"/>
          <w:i/>
          <w:iCs/>
          <w:sz w:val="16"/>
          <w:szCs w:val="24"/>
        </w:rPr>
        <w:t xml:space="preserve">    UDP Expression Rows 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24"/>
        </w:rPr>
      </w:pPr>
      <w:r w:rsidRPr="00015069">
        <w:rPr>
          <w:rFonts w:ascii="Consolas" w:hAnsi="Consolas" w:cs="Consolas"/>
          <w:i/>
          <w:iCs/>
          <w:sz w:val="16"/>
          <w:szCs w:val="24"/>
        </w:rPr>
        <w:t xml:space="preserve">    FEC Expression Terms        14        10         4      71.4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24"/>
        </w:rPr>
      </w:pPr>
      <w:r w:rsidRPr="00015069">
        <w:rPr>
          <w:rFonts w:ascii="Consolas" w:hAnsi="Consolas" w:cs="Consolas"/>
          <w:i/>
          <w:iCs/>
          <w:sz w:val="16"/>
          <w:szCs w:val="24"/>
        </w:rPr>
        <w:t xml:space="preserve">    States                      22        22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24"/>
        </w:rPr>
      </w:pPr>
      <w:r w:rsidRPr="00015069">
        <w:rPr>
          <w:rFonts w:ascii="Consolas" w:hAnsi="Consolas" w:cs="Consolas"/>
          <w:i/>
          <w:iCs/>
          <w:sz w:val="16"/>
          <w:szCs w:val="24"/>
        </w:rPr>
        <w:t xml:space="preserve">    Transitions                 60        43        17      71.6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D83F3E" w:rsidRDefault="001B79B9" w:rsidP="001B79B9">
      <w:pPr>
        <w:pStyle w:val="Heading3"/>
      </w:pPr>
      <w:r>
        <w:t>By File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>Coverage Report Summary Data by file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Total Coverage </w:t>
      </w:r>
      <w:proofErr w:type="gramStart"/>
      <w:r w:rsidRPr="00015069">
        <w:rPr>
          <w:rFonts w:ascii="Consolas" w:hAnsi="Consolas" w:cs="Consolas"/>
          <w:sz w:val="16"/>
          <w:szCs w:val="24"/>
        </w:rPr>
        <w:t>By</w:t>
      </w:r>
      <w:proofErr w:type="gramEnd"/>
      <w:r w:rsidRPr="00015069">
        <w:rPr>
          <w:rFonts w:ascii="Consolas" w:hAnsi="Consolas" w:cs="Consolas"/>
          <w:sz w:val="16"/>
          <w:szCs w:val="24"/>
        </w:rPr>
        <w:t xml:space="preserve"> File (code coverage only, filtered view): 87.9%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File: </w:t>
      </w:r>
      <w:proofErr w:type="spellStart"/>
      <w:r w:rsidRPr="00015069">
        <w:rPr>
          <w:rFonts w:ascii="Consolas" w:hAnsi="Consolas" w:cs="Consolas"/>
          <w:sz w:val="16"/>
          <w:szCs w:val="24"/>
        </w:rPr>
        <w:t>draw_any_octant.vhd</w:t>
      </w:r>
      <w:proofErr w:type="spellEnd"/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Enabled Coverage        Active      Hits    Misses % Covered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----------------        ------      ----    ------ ---------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</w:t>
      </w:r>
      <w:proofErr w:type="spellStart"/>
      <w:r w:rsidRPr="00015069">
        <w:rPr>
          <w:rFonts w:ascii="Consolas" w:hAnsi="Consolas" w:cs="Consolas"/>
          <w:sz w:val="16"/>
          <w:szCs w:val="24"/>
        </w:rPr>
        <w:t>Stmts</w:t>
      </w:r>
      <w:proofErr w:type="spellEnd"/>
      <w:r w:rsidRPr="00015069">
        <w:rPr>
          <w:rFonts w:ascii="Consolas" w:hAnsi="Consolas" w:cs="Consolas"/>
          <w:sz w:val="16"/>
          <w:szCs w:val="24"/>
        </w:rPr>
        <w:t xml:space="preserve">                        8         8         0     100.0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Branches                     2         2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FEC Condition Terms 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FEC Expression Terms         2         2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States              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Transitions         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Toggle Bins                 38        38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File: </w:t>
      </w:r>
      <w:proofErr w:type="spellStart"/>
      <w:r w:rsidRPr="00015069">
        <w:rPr>
          <w:rFonts w:ascii="Consolas" w:hAnsi="Consolas" w:cs="Consolas"/>
          <w:sz w:val="16"/>
          <w:szCs w:val="24"/>
        </w:rPr>
        <w:t>draw_octant.vhd</w:t>
      </w:r>
      <w:proofErr w:type="spellEnd"/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Enabled Coverage        Active      Hits    Misses % Covered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----------------        ------      ----    ------ ---------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</w:t>
      </w:r>
      <w:proofErr w:type="spellStart"/>
      <w:r w:rsidRPr="00015069">
        <w:rPr>
          <w:rFonts w:ascii="Consolas" w:hAnsi="Consolas" w:cs="Consolas"/>
          <w:sz w:val="16"/>
          <w:szCs w:val="24"/>
        </w:rPr>
        <w:t>Stmts</w:t>
      </w:r>
      <w:proofErr w:type="spellEnd"/>
      <w:r w:rsidRPr="00015069">
        <w:rPr>
          <w:rFonts w:ascii="Consolas" w:hAnsi="Consolas" w:cs="Consolas"/>
          <w:sz w:val="16"/>
          <w:szCs w:val="24"/>
        </w:rPr>
        <w:t xml:space="preserve">                       25        25         0     100.0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Branches                    10        10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FEC Condition Terms          7         6         1      85.7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FEC Expression Terms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States              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Transitions         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Toggle Bins                162       160         2      98.7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File: </w:t>
      </w:r>
      <w:proofErr w:type="spellStart"/>
      <w:r w:rsidRPr="00015069">
        <w:rPr>
          <w:rFonts w:ascii="Consolas" w:hAnsi="Consolas" w:cs="Consolas"/>
          <w:sz w:val="16"/>
          <w:szCs w:val="24"/>
        </w:rPr>
        <w:t>hdb.vhd</w:t>
      </w:r>
      <w:proofErr w:type="spellEnd"/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Enabled Coverage        Active      Hits    Misses % Covered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----------------        ------      ----    ------ ---------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</w:t>
      </w:r>
      <w:proofErr w:type="spellStart"/>
      <w:r w:rsidRPr="00015069">
        <w:rPr>
          <w:rFonts w:ascii="Consolas" w:hAnsi="Consolas" w:cs="Consolas"/>
          <w:sz w:val="16"/>
          <w:szCs w:val="24"/>
        </w:rPr>
        <w:t>Stmts</w:t>
      </w:r>
      <w:proofErr w:type="spellEnd"/>
      <w:r w:rsidRPr="00015069">
        <w:rPr>
          <w:rFonts w:ascii="Consolas" w:hAnsi="Consolas" w:cs="Consolas"/>
          <w:sz w:val="16"/>
          <w:szCs w:val="24"/>
        </w:rPr>
        <w:t xml:space="preserve">                      166       153        13      92.1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Branches                    98        85        13      86.7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FEC Condition Terms         12        12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FEC Expression Terms         8         7         1      87.5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States                      12        12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Transitions                 32        20        12      62.5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Toggle Bins                366       365         1      99.7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File: </w:t>
      </w:r>
      <w:proofErr w:type="spellStart"/>
      <w:r w:rsidRPr="00015069">
        <w:rPr>
          <w:rFonts w:ascii="Consolas" w:hAnsi="Consolas" w:cs="Consolas"/>
          <w:sz w:val="16"/>
          <w:szCs w:val="24"/>
        </w:rPr>
        <w:t>pix_cache_pak.vhd</w:t>
      </w:r>
      <w:proofErr w:type="spellEnd"/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Enabled Coverage        Active      Hits    Misses % Covered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----------------        ------      ----    ------ ---------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</w:t>
      </w:r>
      <w:proofErr w:type="spellStart"/>
      <w:r w:rsidRPr="00015069">
        <w:rPr>
          <w:rFonts w:ascii="Consolas" w:hAnsi="Consolas" w:cs="Consolas"/>
          <w:sz w:val="16"/>
          <w:szCs w:val="24"/>
        </w:rPr>
        <w:t>Stmts</w:t>
      </w:r>
      <w:proofErr w:type="spellEnd"/>
      <w:r w:rsidRPr="00015069">
        <w:rPr>
          <w:rFonts w:ascii="Consolas" w:hAnsi="Consolas" w:cs="Consolas"/>
          <w:sz w:val="16"/>
          <w:szCs w:val="24"/>
        </w:rPr>
        <w:t xml:space="preserve">                       12         0        12       0.0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Branches                    10         0        10       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FEC Condition Terms 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FEC Expression Terms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States              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Transitions         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Toggle Bins         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File: </w:t>
      </w:r>
      <w:proofErr w:type="spellStart"/>
      <w:r w:rsidRPr="00015069">
        <w:rPr>
          <w:rFonts w:ascii="Consolas" w:hAnsi="Consolas" w:cs="Consolas"/>
          <w:sz w:val="16"/>
          <w:szCs w:val="24"/>
        </w:rPr>
        <w:t>pix_word_cache.vhd</w:t>
      </w:r>
      <w:proofErr w:type="spellEnd"/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Enabled Coverage        Active      Hits    Misses % Covered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----------------        ------      ----    ------ ---------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</w:t>
      </w:r>
      <w:proofErr w:type="spellStart"/>
      <w:r w:rsidRPr="00015069">
        <w:rPr>
          <w:rFonts w:ascii="Consolas" w:hAnsi="Consolas" w:cs="Consolas"/>
          <w:sz w:val="16"/>
          <w:szCs w:val="24"/>
        </w:rPr>
        <w:t>Stmts</w:t>
      </w:r>
      <w:proofErr w:type="spellEnd"/>
      <w:r w:rsidRPr="00015069">
        <w:rPr>
          <w:rFonts w:ascii="Consolas" w:hAnsi="Consolas" w:cs="Consolas"/>
          <w:sz w:val="16"/>
          <w:szCs w:val="24"/>
        </w:rPr>
        <w:t xml:space="preserve">                       36        31         5      86.1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Branches                    29        23         6      79.3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FEC Condition Terms          2         2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FEC Expression Terms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States              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Transitions         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Toggle Bins                 34        33         1      97.0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File: </w:t>
      </w:r>
      <w:proofErr w:type="spellStart"/>
      <w:r w:rsidRPr="00015069">
        <w:rPr>
          <w:rFonts w:ascii="Consolas" w:hAnsi="Consolas" w:cs="Consolas"/>
          <w:sz w:val="16"/>
          <w:szCs w:val="24"/>
        </w:rPr>
        <w:t>pix_write_cache.vhd</w:t>
      </w:r>
      <w:proofErr w:type="spellEnd"/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Enabled Coverage        Active      Hits    Misses % Covered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lastRenderedPageBreak/>
        <w:t xml:space="preserve">    ----------------        ------      ----    ------ ---------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</w:t>
      </w:r>
      <w:proofErr w:type="spellStart"/>
      <w:r w:rsidRPr="00015069">
        <w:rPr>
          <w:rFonts w:ascii="Consolas" w:hAnsi="Consolas" w:cs="Consolas"/>
          <w:sz w:val="16"/>
          <w:szCs w:val="24"/>
        </w:rPr>
        <w:t>Stmts</w:t>
      </w:r>
      <w:proofErr w:type="spellEnd"/>
      <w:r w:rsidRPr="00015069">
        <w:rPr>
          <w:rFonts w:ascii="Consolas" w:hAnsi="Consolas" w:cs="Consolas"/>
          <w:sz w:val="16"/>
          <w:szCs w:val="24"/>
        </w:rPr>
        <w:t xml:space="preserve">                       33        31         2      93.9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Branches                    16        14         2      87.5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FEC Condition Terms 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FEC Expression Terms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States                       4         4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Transitions                  8         5         3      62.5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Toggle Bins                124       122         2      98.3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File: </w:t>
      </w:r>
      <w:proofErr w:type="spellStart"/>
      <w:r w:rsidRPr="00015069">
        <w:rPr>
          <w:rFonts w:ascii="Consolas" w:hAnsi="Consolas" w:cs="Consolas"/>
          <w:sz w:val="16"/>
          <w:szCs w:val="24"/>
        </w:rPr>
        <w:t>project_pack.vhd</w:t>
      </w:r>
      <w:proofErr w:type="spellEnd"/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Enabled Coverage        Active      Hits    Misses % Covered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----------------        ------      ----    ------ ---------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</w:t>
      </w:r>
      <w:proofErr w:type="spellStart"/>
      <w:r w:rsidRPr="00015069">
        <w:rPr>
          <w:rFonts w:ascii="Consolas" w:hAnsi="Consolas" w:cs="Consolas"/>
          <w:sz w:val="16"/>
          <w:szCs w:val="24"/>
        </w:rPr>
        <w:t>Stmts</w:t>
      </w:r>
      <w:proofErr w:type="spellEnd"/>
      <w:r w:rsidRPr="00015069">
        <w:rPr>
          <w:rFonts w:ascii="Consolas" w:hAnsi="Consolas" w:cs="Consolas"/>
          <w:sz w:val="16"/>
          <w:szCs w:val="24"/>
        </w:rPr>
        <w:t xml:space="preserve">                       13        10         3      76.9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Branches                    16        14         2      87.5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FEC Condition Terms 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FEC Expression Terms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States              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Transitions         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Toggle Bins                  0         0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File: </w:t>
      </w:r>
      <w:proofErr w:type="spellStart"/>
      <w:r w:rsidRPr="00015069">
        <w:rPr>
          <w:rFonts w:ascii="Consolas" w:hAnsi="Consolas" w:cs="Consolas"/>
          <w:sz w:val="16"/>
          <w:szCs w:val="24"/>
        </w:rPr>
        <w:t>rcb.vhd</w:t>
      </w:r>
      <w:proofErr w:type="spellEnd"/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Enabled Coverage        Active      Hits    Misses % Covered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----------------        ------      ----    ------ ---------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</w:t>
      </w:r>
      <w:proofErr w:type="spellStart"/>
      <w:r w:rsidRPr="00015069">
        <w:rPr>
          <w:rFonts w:ascii="Consolas" w:hAnsi="Consolas" w:cs="Consolas"/>
          <w:sz w:val="16"/>
          <w:szCs w:val="24"/>
        </w:rPr>
        <w:t>Stmts</w:t>
      </w:r>
      <w:proofErr w:type="spellEnd"/>
      <w:r w:rsidRPr="00015069">
        <w:rPr>
          <w:rFonts w:ascii="Consolas" w:hAnsi="Consolas" w:cs="Consolas"/>
          <w:sz w:val="16"/>
          <w:szCs w:val="24"/>
        </w:rPr>
        <w:t xml:space="preserve">                       95        92         3      96.8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Branches                    71        68         3      95.7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FEC Condition Terms          9         9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FEC Expression Terms         4         1         3      25.0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States                       6         6         0     100.0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Transitions                 20        18         2      90.0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 xml:space="preserve">    Toggle Bins                316       302        14      95.5</w:t>
      </w: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015069" w:rsidRPr="00015069" w:rsidRDefault="00015069" w:rsidP="00015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015069">
        <w:rPr>
          <w:rFonts w:ascii="Consolas" w:hAnsi="Consolas" w:cs="Consolas"/>
          <w:sz w:val="16"/>
          <w:szCs w:val="24"/>
        </w:rPr>
        <w:t>NEVER FAILED: 83.3</w:t>
      </w:r>
      <w:proofErr w:type="gramStart"/>
      <w:r w:rsidRPr="00015069">
        <w:rPr>
          <w:rFonts w:ascii="Consolas" w:hAnsi="Consolas" w:cs="Consolas"/>
          <w:sz w:val="16"/>
          <w:szCs w:val="24"/>
        </w:rPr>
        <w:t>%  ASSERTIONS</w:t>
      </w:r>
      <w:proofErr w:type="gramEnd"/>
      <w:r w:rsidRPr="00015069">
        <w:rPr>
          <w:rFonts w:ascii="Consolas" w:hAnsi="Consolas" w:cs="Consolas"/>
          <w:sz w:val="16"/>
          <w:szCs w:val="24"/>
        </w:rPr>
        <w:t>: 6</w:t>
      </w:r>
    </w:p>
    <w:p w:rsidR="00015069" w:rsidRPr="00015069" w:rsidRDefault="00015069" w:rsidP="00015069">
      <w:pPr>
        <w:rPr>
          <w:rFonts w:ascii="Consolas" w:hAnsi="Consolas" w:cs="Consolas"/>
          <w:i/>
          <w:iCs/>
          <w:sz w:val="16"/>
          <w:szCs w:val="16"/>
        </w:rPr>
      </w:pPr>
    </w:p>
    <w:p w:rsidR="00D83F3E" w:rsidRPr="00922B44" w:rsidRDefault="001B79B9" w:rsidP="00D83F3E">
      <w:pPr>
        <w:pStyle w:val="Heading1"/>
        <w:rPr>
          <w:rFonts w:ascii="Segoe WP Light" w:hAnsi="Segoe WP Light" w:cs="Segoe WP Light"/>
        </w:rPr>
      </w:pPr>
      <w:r>
        <w:rPr>
          <w:rFonts w:ascii="Segoe WP Light" w:hAnsi="Segoe WP Light" w:cs="Segoe WP Light"/>
        </w:rPr>
        <w:t>Test 3</w:t>
      </w:r>
      <w:r w:rsidR="00D83F3E" w:rsidRPr="00922B44">
        <w:rPr>
          <w:rFonts w:ascii="Segoe WP Light" w:hAnsi="Segoe WP Light" w:cs="Segoe WP Light"/>
        </w:rPr>
        <w:t>: Random Command Testing</w:t>
      </w:r>
    </w:p>
    <w:p w:rsidR="00D83F3E" w:rsidRPr="00922B44" w:rsidRDefault="00D83F3E" w:rsidP="00D83F3E">
      <w:pPr>
        <w:pStyle w:val="Heading2"/>
        <w:rPr>
          <w:rFonts w:ascii="Segoe WP Light" w:hAnsi="Segoe WP Light" w:cs="Segoe WP Light"/>
        </w:rPr>
      </w:pPr>
      <w:r w:rsidRPr="00922B44">
        <w:rPr>
          <w:rFonts w:ascii="Segoe WP Light" w:hAnsi="Segoe WP Light" w:cs="Segoe WP Light"/>
        </w:rPr>
        <w:t>Output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BBBB    B BBBBB BBBBBBBBBBBBBBBBBBBBBBBBBBBBBBBBBBBBBBB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#  BB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B   BB BBBBB  BBBBBBBBBBBBBBBBBBBBBBBBBBBBBBBBBBBBB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BB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BBB BBBBBB BBBBBBBBBBBBBBBBBBBBBBBBBBBBBBBBBBBB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#  BBBBB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BBBB  BBBBBB  BBBBBBBBBBBBBBBBBBBBBBBBBBBBBBBBBB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#  BBBB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BBBBBB  BBBBBBB BBBBBBBBBBBBBBBBBBBBBBBBBBBBBBBBB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 xml:space="preserve">BBBBBBB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BBBBBBB</w:t>
      </w:r>
      <w:proofErr w:type="spellEnd"/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BBBBBBBBBBBBBBBBBBBBBBBBBBBBBBB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BBB B BBBBBBBB BBBBBBBBB BBBBBBBBBBBBBBBBBBBBBBBBBBBBBB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BBBBBBBB  BBBB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BBB BBBBBBBBBBBBBBBBBBBBBBBBBBBBBB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BBBBB BBBBBBBBB B    BB BBBBBBBBBBBBBBBBBBBBBBBBBBBBBBB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BBBBBBB BBBBBB   B   BB BBBBBBBBBBBBBBBBBBBBBBBBBBBBBBB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BBB  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BB B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BB BBBBBBBBBBBBBBBBBBBBBBBBBBBBBBB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#  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BB   BBB  BB    B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BBBBBBBBBBBBBBBBBBBBBBBBBBBBBBBB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 BBB  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BBBBB  BBB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BB BBBBBBBBBBBBBBBBBBBBBBBBBBBBBBBB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B BBB   BBBBB B   BB B BBBBBBBBBBBBBBBBBBBBBBBBBBBBBBBB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 BBB   BBBBB B      </w:t>
      </w:r>
      <w:proofErr w:type="spellStart"/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BBBBBBBBBBBBBBBBBBBBBBBBBBBBBBB</w:t>
      </w:r>
      <w:proofErr w:type="gramEnd"/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 BBB  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BBBBB  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BBBBBBBBBBBBBBBBBBBBBBBBBBB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 BBB  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BBBBB  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BBBB  BBBBBBBBBBBBBBBBBBBBBBBB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 BBB  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BBBBB  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BBBBBBBBBBBBBBBBBBBBBBBBBBBBBB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 BBB  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BBBBB  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BB B BBBBBBBBBBBBBBBBBBBBBBBBBBBB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 BBB  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BBBBB  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BBB B BBBBBBBBBBBBBBBBBBBBBBBBBBBB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BBBBB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BBBBB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B    BBBB B BBBBBBBBBBBBBBBBBBBBBBBBB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BBBBB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BBBBB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B    BBBB B BBBBBBBBBBBBBBBBBBBBBBBBB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BBBBB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BBBBB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B    BBBBB B BBBBBBBBBBBBBBBBBBBBBBBB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BBBBB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BBBBB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B    BBBBBB B BBBBBBBBBBBBBBBBBBBBBBB 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BBBBB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BBBBB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B                    BBBBBBBBBBBBBBBBB 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                                   B     BBBBBBBBBBBBBB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                         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BBBBBBB      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B                                    BBBB B       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                                 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BB  BBB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                                 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BBBBB  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                          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BB     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                         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lastRenderedPageBreak/>
        <w:t xml:space="preserve"># B                                BB B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B                      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BB           B  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          B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     </w:t>
      </w:r>
      <w:proofErr w:type="spellStart"/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BBBB</w:t>
      </w:r>
      <w:proofErr w:type="gramEnd"/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           B        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                               B                  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                             BB                   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                            B                     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                           B                      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BBBBBBBBBBBBBB    B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BBBBBB 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        BBBBBBBBBBBBBB   B       BB    B   BBBBBB 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BBBBBBBBBBBBBB BB   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B   BBBBB  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        BBBBBBBBBBBBBBB                B   BBBBB  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        BBBBBBBBBBBBBB           BBBBBBBBBB BBBB B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                                 BBBBBBBBBBB BBB  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                  B   BB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                                       BBBBBB B 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#  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                                BBB  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           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BBBB  BBB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BB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                                     BBB BBBB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BBBB</w:t>
      </w:r>
      <w:proofErr w:type="spellEnd"/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                                       BBBBBBBB BBBBBBB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                                       BBBBBBBBB  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                                 BBBBBB            BBBB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#  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  BB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B  BB 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BB</w:t>
      </w:r>
      <w:proofErr w:type="spell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           BBBBBBB          BBBBBB</w:t>
      </w:r>
    </w:p>
    <w:p w:rsid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# ** Note: Commands from: Test</w:t>
      </w:r>
      <w:r>
        <w:rPr>
          <w:rFonts w:ascii="Consolas" w:hAnsi="Consolas" w:cs="Consolas"/>
          <w:i/>
          <w:iCs/>
          <w:sz w:val="16"/>
          <w:szCs w:val="16"/>
        </w:rPr>
        <w:t>3</w:t>
      </w:r>
      <w:r w:rsidRPr="001B79B9">
        <w:rPr>
          <w:rFonts w:ascii="Consolas" w:hAnsi="Consolas" w:cs="Consolas"/>
          <w:i/>
          <w:iCs/>
          <w:sz w:val="16"/>
          <w:szCs w:val="16"/>
        </w:rPr>
        <w:t>.txt, VDP PASSED.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F3E" w:rsidRPr="00922B44" w:rsidRDefault="00D83F3E" w:rsidP="00D83F3E">
      <w:pPr>
        <w:pStyle w:val="Heading2"/>
        <w:rPr>
          <w:rFonts w:ascii="Segoe WP Light" w:hAnsi="Segoe WP Light" w:cs="Segoe WP Light"/>
        </w:rPr>
      </w:pPr>
      <w:r w:rsidRPr="00922B44">
        <w:rPr>
          <w:rFonts w:ascii="Segoe WP Light" w:hAnsi="Segoe WP Light" w:cs="Segoe WP Light"/>
        </w:rPr>
        <w:t>Justifications for Test</w:t>
      </w:r>
    </w:p>
    <w:p w:rsidR="00D83F3E" w:rsidRPr="00922B44" w:rsidRDefault="00EB7111" w:rsidP="00D83F3E">
      <w:pPr>
        <w:rPr>
          <w:rFonts w:ascii="Segoe WP Light" w:hAnsi="Segoe WP Light" w:cs="Segoe WP Light"/>
        </w:rPr>
      </w:pPr>
      <w:r w:rsidRPr="00922B44">
        <w:rPr>
          <w:rFonts w:ascii="Segoe WP Light" w:hAnsi="Segoe WP Light" w:cs="Segoe WP Light"/>
        </w:rPr>
        <w:t xml:space="preserve">This test attempts to generate as many commands as possible to get the maximum code coverage. It uses a C++ </w:t>
      </w:r>
      <w:proofErr w:type="spellStart"/>
      <w:r w:rsidRPr="00922B44">
        <w:rPr>
          <w:rFonts w:ascii="Segoe WP Light" w:hAnsi="Segoe WP Light" w:cs="Segoe WP Light"/>
        </w:rPr>
        <w:t>testbench</w:t>
      </w:r>
      <w:proofErr w:type="spellEnd"/>
      <w:r w:rsidRPr="00922B44">
        <w:rPr>
          <w:rFonts w:ascii="Segoe WP Light" w:hAnsi="Segoe WP Light" w:cs="Segoe WP Light"/>
        </w:rPr>
        <w:t xml:space="preserve"> (</w:t>
      </w:r>
      <w:hyperlink r:id="rId6" w:history="1">
        <w:r w:rsidR="0067152C" w:rsidRPr="0067152C">
          <w:rPr>
            <w:rStyle w:val="Hyperlink"/>
            <w:rFonts w:ascii="Segoe WP Light" w:hAnsi="Segoe WP Light" w:cs="Segoe WP Light"/>
          </w:rPr>
          <w:t>http://ideone.com/euh1Cg</w:t>
        </w:r>
      </w:hyperlink>
      <w:r w:rsidRPr="00922B44">
        <w:rPr>
          <w:rFonts w:ascii="Segoe WP Light" w:hAnsi="Segoe WP Light" w:cs="Segoe WP Light"/>
        </w:rPr>
        <w:t>) to generate the random commands. Colours are varied. More emphasis is placed on the draw command by weighting the command array.</w:t>
      </w:r>
      <w:bookmarkStart w:id="0" w:name="_GoBack"/>
      <w:bookmarkEnd w:id="0"/>
    </w:p>
    <w:p w:rsidR="00D83F3E" w:rsidRDefault="00D83F3E" w:rsidP="00D83F3E">
      <w:pPr>
        <w:pStyle w:val="Heading2"/>
        <w:rPr>
          <w:rFonts w:ascii="Segoe WP Light" w:hAnsi="Segoe WP Light" w:cs="Segoe WP Light"/>
        </w:rPr>
      </w:pPr>
      <w:r w:rsidRPr="00922B44">
        <w:rPr>
          <w:rFonts w:ascii="Segoe WP Light" w:hAnsi="Segoe WP Light" w:cs="Segoe WP Light"/>
        </w:rPr>
        <w:t>Code Coverage</w:t>
      </w:r>
    </w:p>
    <w:p w:rsidR="007A60E4" w:rsidRPr="007A60E4" w:rsidRDefault="007A60E4" w:rsidP="007A60E4">
      <w:r>
        <w:rPr>
          <w:rFonts w:ascii="Segoe WP Light" w:hAnsi="Segoe WP Light" w:cs="Segoe WP Light"/>
        </w:rPr>
        <w:t>This test should test most of the possible commands as it runs 100,000 randomly generated commands. It should cover all the previous corner cases and hence should have a larger code coverage.</w:t>
      </w:r>
    </w:p>
    <w:p w:rsidR="001B79B9" w:rsidRDefault="001B79B9" w:rsidP="001B79B9">
      <w:pPr>
        <w:pStyle w:val="Heading3"/>
      </w:pPr>
      <w:r>
        <w:t>Overall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1B79B9">
        <w:rPr>
          <w:rFonts w:ascii="Consolas" w:hAnsi="Consolas" w:cs="Consolas"/>
          <w:i/>
          <w:iCs/>
          <w:sz w:val="16"/>
          <w:szCs w:val="24"/>
        </w:rPr>
        <w:t>Coverage Report Totals BY FILES: Number of Files 8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1B79B9">
        <w:rPr>
          <w:rFonts w:ascii="Consolas" w:hAnsi="Consolas" w:cs="Consolas"/>
          <w:i/>
          <w:iCs/>
          <w:sz w:val="16"/>
          <w:szCs w:val="24"/>
        </w:rPr>
        <w:t>Total coverage (Code Coverage Only, filtered view): 85.9%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1B79B9">
        <w:rPr>
          <w:rFonts w:ascii="Consolas" w:hAnsi="Consolas" w:cs="Consolas"/>
          <w:sz w:val="16"/>
          <w:szCs w:val="24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24"/>
        </w:rPr>
        <w:t>Enabled Coverage</w:t>
      </w:r>
      <w:r w:rsidRPr="001B79B9">
        <w:rPr>
          <w:rFonts w:ascii="Consolas" w:hAnsi="Consolas" w:cs="Consolas"/>
          <w:sz w:val="16"/>
          <w:szCs w:val="24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24"/>
        </w:rPr>
        <w:t>Active</w:t>
      </w:r>
      <w:r w:rsidRPr="001B79B9">
        <w:rPr>
          <w:rFonts w:ascii="Consolas" w:hAnsi="Consolas" w:cs="Consolas"/>
          <w:sz w:val="16"/>
          <w:szCs w:val="24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24"/>
        </w:rPr>
        <w:t>Hits</w:t>
      </w:r>
      <w:r w:rsidRPr="001B79B9">
        <w:rPr>
          <w:rFonts w:ascii="Consolas" w:hAnsi="Consolas" w:cs="Consolas"/>
          <w:sz w:val="16"/>
          <w:szCs w:val="24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24"/>
        </w:rPr>
        <w:t>Misses % Covered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1B79B9">
        <w:rPr>
          <w:rFonts w:ascii="Consolas" w:hAnsi="Consolas" w:cs="Consolas"/>
          <w:sz w:val="16"/>
          <w:szCs w:val="24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24"/>
        </w:rPr>
        <w:t>----------------</w:t>
      </w:r>
      <w:r w:rsidRPr="001B79B9">
        <w:rPr>
          <w:rFonts w:ascii="Consolas" w:hAnsi="Consolas" w:cs="Consolas"/>
          <w:sz w:val="16"/>
          <w:szCs w:val="24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24"/>
        </w:rPr>
        <w:t>------</w:t>
      </w:r>
      <w:r w:rsidRPr="001B79B9">
        <w:rPr>
          <w:rFonts w:ascii="Consolas" w:hAnsi="Consolas" w:cs="Consolas"/>
          <w:sz w:val="16"/>
          <w:szCs w:val="24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24"/>
        </w:rPr>
        <w:t>----</w:t>
      </w:r>
      <w:r w:rsidRPr="001B79B9">
        <w:rPr>
          <w:rFonts w:ascii="Consolas" w:hAnsi="Consolas" w:cs="Consolas"/>
          <w:sz w:val="16"/>
          <w:szCs w:val="24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24"/>
        </w:rPr>
        <w:t>------ ---------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1B79B9">
        <w:rPr>
          <w:rFonts w:ascii="Consolas" w:hAnsi="Consolas" w:cs="Consolas"/>
          <w:sz w:val="16"/>
          <w:szCs w:val="24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24"/>
        </w:rPr>
        <w:t>Stmts</w:t>
      </w:r>
      <w:proofErr w:type="spellEnd"/>
      <w:r w:rsidRPr="001B79B9">
        <w:rPr>
          <w:rFonts w:ascii="Consolas" w:hAnsi="Consolas" w:cs="Consolas"/>
          <w:sz w:val="16"/>
          <w:szCs w:val="24"/>
        </w:rPr>
        <w:t xml:space="preserve">                      </w:t>
      </w:r>
      <w:r w:rsidRPr="001B79B9">
        <w:rPr>
          <w:rFonts w:ascii="Consolas" w:hAnsi="Consolas" w:cs="Consolas"/>
          <w:i/>
          <w:iCs/>
          <w:sz w:val="16"/>
          <w:szCs w:val="24"/>
        </w:rPr>
        <w:t>388</w:t>
      </w:r>
      <w:r w:rsidRPr="001B79B9">
        <w:rPr>
          <w:rFonts w:ascii="Consolas" w:hAnsi="Consolas" w:cs="Consolas"/>
          <w:sz w:val="16"/>
          <w:szCs w:val="24"/>
        </w:rPr>
        <w:t xml:space="preserve">       </w:t>
      </w:r>
      <w:r w:rsidRPr="001B79B9">
        <w:rPr>
          <w:rFonts w:ascii="Consolas" w:hAnsi="Consolas" w:cs="Consolas"/>
          <w:i/>
          <w:iCs/>
          <w:sz w:val="16"/>
          <w:szCs w:val="24"/>
        </w:rPr>
        <w:t>350</w:t>
      </w:r>
      <w:r w:rsidRPr="001B79B9">
        <w:rPr>
          <w:rFonts w:ascii="Consolas" w:hAnsi="Consolas" w:cs="Consolas"/>
          <w:sz w:val="16"/>
          <w:szCs w:val="24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24"/>
        </w:rPr>
        <w:t>38</w:t>
      </w:r>
      <w:r w:rsidRPr="001B79B9">
        <w:rPr>
          <w:rFonts w:ascii="Consolas" w:hAnsi="Consolas" w:cs="Consolas"/>
          <w:sz w:val="16"/>
          <w:szCs w:val="24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24"/>
        </w:rPr>
        <w:t>90.2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1B79B9">
        <w:rPr>
          <w:rFonts w:ascii="Consolas" w:hAnsi="Consolas" w:cs="Consolas"/>
          <w:sz w:val="16"/>
          <w:szCs w:val="24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24"/>
        </w:rPr>
        <w:t>Branches</w:t>
      </w:r>
      <w:r w:rsidRPr="001B79B9">
        <w:rPr>
          <w:rFonts w:ascii="Consolas" w:hAnsi="Consolas" w:cs="Consolas"/>
          <w:sz w:val="16"/>
          <w:szCs w:val="24"/>
        </w:rPr>
        <w:t xml:space="preserve">                   </w:t>
      </w:r>
      <w:r w:rsidRPr="001B79B9">
        <w:rPr>
          <w:rFonts w:ascii="Consolas" w:hAnsi="Consolas" w:cs="Consolas"/>
          <w:i/>
          <w:iCs/>
          <w:sz w:val="16"/>
          <w:szCs w:val="24"/>
        </w:rPr>
        <w:t>252</w:t>
      </w:r>
      <w:r w:rsidRPr="001B79B9">
        <w:rPr>
          <w:rFonts w:ascii="Consolas" w:hAnsi="Consolas" w:cs="Consolas"/>
          <w:sz w:val="16"/>
          <w:szCs w:val="24"/>
        </w:rPr>
        <w:t xml:space="preserve">       </w:t>
      </w:r>
      <w:r w:rsidRPr="001B79B9">
        <w:rPr>
          <w:rFonts w:ascii="Consolas" w:hAnsi="Consolas" w:cs="Consolas"/>
          <w:i/>
          <w:iCs/>
          <w:sz w:val="16"/>
          <w:szCs w:val="24"/>
        </w:rPr>
        <w:t>216</w:t>
      </w:r>
      <w:r w:rsidRPr="001B79B9">
        <w:rPr>
          <w:rFonts w:ascii="Consolas" w:hAnsi="Consolas" w:cs="Consolas"/>
          <w:sz w:val="16"/>
          <w:szCs w:val="24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24"/>
        </w:rPr>
        <w:t>36</w:t>
      </w:r>
      <w:r w:rsidRPr="001B79B9">
        <w:rPr>
          <w:rFonts w:ascii="Consolas" w:hAnsi="Consolas" w:cs="Consolas"/>
          <w:sz w:val="16"/>
          <w:szCs w:val="24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24"/>
        </w:rPr>
        <w:t>85.7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1B79B9">
        <w:rPr>
          <w:rFonts w:ascii="Consolas" w:hAnsi="Consolas" w:cs="Consolas"/>
          <w:sz w:val="16"/>
          <w:szCs w:val="24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24"/>
        </w:rPr>
        <w:t>UDP Condition Rows</w:t>
      </w:r>
      <w:r w:rsidRPr="001B79B9">
        <w:rPr>
          <w:rFonts w:ascii="Consolas" w:hAnsi="Consolas" w:cs="Consolas"/>
          <w:sz w:val="16"/>
          <w:szCs w:val="24"/>
        </w:rPr>
        <w:t xml:space="preserve">           </w:t>
      </w:r>
      <w:r w:rsidRPr="001B79B9">
        <w:rPr>
          <w:rFonts w:ascii="Consolas" w:hAnsi="Consolas" w:cs="Consolas"/>
          <w:i/>
          <w:iCs/>
          <w:sz w:val="16"/>
          <w:szCs w:val="24"/>
        </w:rPr>
        <w:t>0</w:t>
      </w:r>
      <w:r w:rsidRPr="001B79B9">
        <w:rPr>
          <w:rFonts w:ascii="Consolas" w:hAnsi="Consolas" w:cs="Consolas"/>
          <w:sz w:val="16"/>
          <w:szCs w:val="24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24"/>
        </w:rPr>
        <w:t>0</w:t>
      </w:r>
      <w:r w:rsidRPr="001B79B9">
        <w:rPr>
          <w:rFonts w:ascii="Consolas" w:hAnsi="Consolas" w:cs="Consolas"/>
          <w:sz w:val="16"/>
          <w:szCs w:val="24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24"/>
        </w:rPr>
        <w:t>0</w:t>
      </w:r>
      <w:r w:rsidRPr="001B79B9">
        <w:rPr>
          <w:rFonts w:ascii="Consolas" w:hAnsi="Consolas" w:cs="Consolas"/>
          <w:sz w:val="16"/>
          <w:szCs w:val="24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24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1B79B9">
        <w:rPr>
          <w:rFonts w:ascii="Consolas" w:hAnsi="Consolas" w:cs="Consolas"/>
          <w:sz w:val="16"/>
          <w:szCs w:val="24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24"/>
        </w:rPr>
        <w:t>FEC Condition Terms</w:t>
      </w:r>
      <w:r w:rsidRPr="001B79B9">
        <w:rPr>
          <w:rFonts w:ascii="Consolas" w:hAnsi="Consolas" w:cs="Consolas"/>
          <w:sz w:val="16"/>
          <w:szCs w:val="24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24"/>
        </w:rPr>
        <w:t>30</w:t>
      </w:r>
      <w:r w:rsidRPr="001B79B9">
        <w:rPr>
          <w:rFonts w:ascii="Consolas" w:hAnsi="Consolas" w:cs="Consolas"/>
          <w:sz w:val="16"/>
          <w:szCs w:val="24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24"/>
        </w:rPr>
        <w:t>29</w:t>
      </w:r>
      <w:r w:rsidRPr="001B79B9">
        <w:rPr>
          <w:rFonts w:ascii="Consolas" w:hAnsi="Consolas" w:cs="Consolas"/>
          <w:sz w:val="16"/>
          <w:szCs w:val="24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24"/>
        </w:rPr>
        <w:t>1</w:t>
      </w:r>
      <w:r w:rsidRPr="001B79B9">
        <w:rPr>
          <w:rFonts w:ascii="Consolas" w:hAnsi="Consolas" w:cs="Consolas"/>
          <w:sz w:val="16"/>
          <w:szCs w:val="24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24"/>
        </w:rPr>
        <w:t>96.6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1B79B9">
        <w:rPr>
          <w:rFonts w:ascii="Consolas" w:hAnsi="Consolas" w:cs="Consolas"/>
          <w:sz w:val="16"/>
          <w:szCs w:val="24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24"/>
        </w:rPr>
        <w:t>UDP Expression Rows</w:t>
      </w:r>
      <w:r w:rsidRPr="001B79B9">
        <w:rPr>
          <w:rFonts w:ascii="Consolas" w:hAnsi="Consolas" w:cs="Consolas"/>
          <w:sz w:val="16"/>
          <w:szCs w:val="24"/>
        </w:rPr>
        <w:t xml:space="preserve">          </w:t>
      </w:r>
      <w:r w:rsidRPr="001B79B9">
        <w:rPr>
          <w:rFonts w:ascii="Consolas" w:hAnsi="Consolas" w:cs="Consolas"/>
          <w:i/>
          <w:iCs/>
          <w:sz w:val="16"/>
          <w:szCs w:val="24"/>
        </w:rPr>
        <w:t>0</w:t>
      </w:r>
      <w:r w:rsidRPr="001B79B9">
        <w:rPr>
          <w:rFonts w:ascii="Consolas" w:hAnsi="Consolas" w:cs="Consolas"/>
          <w:sz w:val="16"/>
          <w:szCs w:val="24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24"/>
        </w:rPr>
        <w:t>0</w:t>
      </w:r>
      <w:r w:rsidRPr="001B79B9">
        <w:rPr>
          <w:rFonts w:ascii="Consolas" w:hAnsi="Consolas" w:cs="Consolas"/>
          <w:sz w:val="16"/>
          <w:szCs w:val="24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24"/>
        </w:rPr>
        <w:t>0</w:t>
      </w:r>
      <w:r w:rsidRPr="001B79B9">
        <w:rPr>
          <w:rFonts w:ascii="Consolas" w:hAnsi="Consolas" w:cs="Consolas"/>
          <w:sz w:val="16"/>
          <w:szCs w:val="24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24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1B79B9">
        <w:rPr>
          <w:rFonts w:ascii="Consolas" w:hAnsi="Consolas" w:cs="Consolas"/>
          <w:sz w:val="16"/>
          <w:szCs w:val="24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24"/>
        </w:rPr>
        <w:t>FEC Expression Terms</w:t>
      </w:r>
      <w:r w:rsidRPr="001B79B9">
        <w:rPr>
          <w:rFonts w:ascii="Consolas" w:hAnsi="Consolas" w:cs="Consolas"/>
          <w:sz w:val="16"/>
          <w:szCs w:val="24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24"/>
        </w:rPr>
        <w:t>14</w:t>
      </w:r>
      <w:r w:rsidRPr="001B79B9">
        <w:rPr>
          <w:rFonts w:ascii="Consolas" w:hAnsi="Consolas" w:cs="Consolas"/>
          <w:sz w:val="16"/>
          <w:szCs w:val="24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24"/>
        </w:rPr>
        <w:t>10</w:t>
      </w:r>
      <w:r w:rsidRPr="001B79B9">
        <w:rPr>
          <w:rFonts w:ascii="Consolas" w:hAnsi="Consolas" w:cs="Consolas"/>
          <w:sz w:val="16"/>
          <w:szCs w:val="24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24"/>
        </w:rPr>
        <w:t>4</w:t>
      </w:r>
      <w:r w:rsidRPr="001B79B9">
        <w:rPr>
          <w:rFonts w:ascii="Consolas" w:hAnsi="Consolas" w:cs="Consolas"/>
          <w:sz w:val="16"/>
          <w:szCs w:val="24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24"/>
        </w:rPr>
        <w:t>71.4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1B79B9">
        <w:rPr>
          <w:rFonts w:ascii="Consolas" w:hAnsi="Consolas" w:cs="Consolas"/>
          <w:sz w:val="16"/>
          <w:szCs w:val="24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24"/>
        </w:rPr>
        <w:t>States</w:t>
      </w:r>
      <w:r w:rsidRPr="001B79B9">
        <w:rPr>
          <w:rFonts w:ascii="Consolas" w:hAnsi="Consolas" w:cs="Consolas"/>
          <w:sz w:val="16"/>
          <w:szCs w:val="24"/>
        </w:rPr>
        <w:t xml:space="preserve">                      </w:t>
      </w:r>
      <w:r w:rsidRPr="001B79B9">
        <w:rPr>
          <w:rFonts w:ascii="Consolas" w:hAnsi="Consolas" w:cs="Consolas"/>
          <w:i/>
          <w:iCs/>
          <w:sz w:val="16"/>
          <w:szCs w:val="24"/>
        </w:rPr>
        <w:t>22</w:t>
      </w:r>
      <w:r w:rsidRPr="001B79B9">
        <w:rPr>
          <w:rFonts w:ascii="Consolas" w:hAnsi="Consolas" w:cs="Consolas"/>
          <w:sz w:val="16"/>
          <w:szCs w:val="24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24"/>
        </w:rPr>
        <w:t>22</w:t>
      </w:r>
      <w:r w:rsidRPr="001B79B9">
        <w:rPr>
          <w:rFonts w:ascii="Consolas" w:hAnsi="Consolas" w:cs="Consolas"/>
          <w:sz w:val="16"/>
          <w:szCs w:val="24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24"/>
        </w:rPr>
        <w:t>0</w:t>
      </w:r>
      <w:r w:rsidRPr="001B79B9">
        <w:rPr>
          <w:rFonts w:ascii="Consolas" w:hAnsi="Consolas" w:cs="Consolas"/>
          <w:sz w:val="16"/>
          <w:szCs w:val="24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24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4"/>
        </w:rPr>
      </w:pPr>
      <w:r w:rsidRPr="001B79B9">
        <w:rPr>
          <w:rFonts w:ascii="Consolas" w:hAnsi="Consolas" w:cs="Consolas"/>
          <w:sz w:val="16"/>
          <w:szCs w:val="24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24"/>
        </w:rPr>
        <w:t>Transitions</w:t>
      </w:r>
      <w:r w:rsidRPr="001B79B9">
        <w:rPr>
          <w:rFonts w:ascii="Consolas" w:hAnsi="Consolas" w:cs="Consolas"/>
          <w:sz w:val="16"/>
          <w:szCs w:val="24"/>
        </w:rPr>
        <w:t xml:space="preserve">                 </w:t>
      </w:r>
      <w:r w:rsidRPr="001B79B9">
        <w:rPr>
          <w:rFonts w:ascii="Consolas" w:hAnsi="Consolas" w:cs="Consolas"/>
          <w:i/>
          <w:iCs/>
          <w:sz w:val="16"/>
          <w:szCs w:val="24"/>
        </w:rPr>
        <w:t>60</w:t>
      </w:r>
      <w:r w:rsidRPr="001B79B9">
        <w:rPr>
          <w:rFonts w:ascii="Consolas" w:hAnsi="Consolas" w:cs="Consolas"/>
          <w:sz w:val="16"/>
          <w:szCs w:val="24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24"/>
        </w:rPr>
        <w:t>43</w:t>
      </w:r>
      <w:r w:rsidRPr="001B79B9">
        <w:rPr>
          <w:rFonts w:ascii="Consolas" w:hAnsi="Consolas" w:cs="Consolas"/>
          <w:sz w:val="16"/>
          <w:szCs w:val="24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24"/>
        </w:rPr>
        <w:t>17</w:t>
      </w:r>
      <w:r w:rsidRPr="001B79B9">
        <w:rPr>
          <w:rFonts w:ascii="Consolas" w:hAnsi="Consolas" w:cs="Consolas"/>
          <w:sz w:val="16"/>
          <w:szCs w:val="24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24"/>
        </w:rPr>
        <w:t>71.6</w:t>
      </w:r>
    </w:p>
    <w:p w:rsidR="001B79B9" w:rsidRPr="001B79B9" w:rsidRDefault="001B79B9" w:rsidP="001B79B9">
      <w:pPr>
        <w:rPr>
          <w:sz w:val="14"/>
        </w:rPr>
      </w:pPr>
    </w:p>
    <w:p w:rsidR="001B79B9" w:rsidRPr="001B79B9" w:rsidRDefault="001B79B9" w:rsidP="001B79B9">
      <w:pPr>
        <w:pStyle w:val="Heading3"/>
        <w:rPr>
          <w:color w:val="auto"/>
        </w:rPr>
      </w:pPr>
      <w:r>
        <w:t>By File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Coverage Report Summary Data by file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Total Coverage 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By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 xml:space="preserve"> File (code coverage only, filtered view): 88.0%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File: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draw_any_octant.vhd</w:t>
      </w:r>
      <w:proofErr w:type="spellEnd"/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Enabled Coverage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Active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Hits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Misses % Covered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----------------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 ---------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Stmts</w:t>
      </w:r>
      <w:proofErr w:type="spellEnd"/>
      <w:r w:rsidRPr="001B79B9">
        <w:rPr>
          <w:rFonts w:ascii="Consolas" w:hAnsi="Consolas" w:cs="Consolas"/>
          <w:sz w:val="16"/>
          <w:szCs w:val="16"/>
        </w:rPr>
        <w:t xml:space="preserve"> 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8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8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Branches</w:t>
      </w:r>
      <w:r w:rsidRPr="001B79B9">
        <w:rPr>
          <w:rFonts w:ascii="Consolas" w:hAnsi="Consolas" w:cs="Consolas"/>
          <w:sz w:val="16"/>
          <w:szCs w:val="16"/>
        </w:rPr>
        <w:t xml:space="preserve">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Condition Terms</w:t>
      </w:r>
      <w:r w:rsidRPr="001B79B9">
        <w:rPr>
          <w:rFonts w:ascii="Consolas" w:hAnsi="Consolas" w:cs="Consolas"/>
          <w:sz w:val="16"/>
          <w:szCs w:val="16"/>
        </w:rPr>
        <w:t xml:space="preserve">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Expression Terms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States</w:t>
      </w:r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Transitions</w:t>
      </w:r>
      <w:r w:rsidRPr="001B79B9">
        <w:rPr>
          <w:rFonts w:ascii="Consolas" w:hAnsi="Consolas" w:cs="Consolas"/>
          <w:sz w:val="16"/>
          <w:szCs w:val="16"/>
        </w:rPr>
        <w:t xml:space="preserve">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lastRenderedPageBreak/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Toggle Bins</w:t>
      </w:r>
      <w:r w:rsidRPr="001B79B9">
        <w:rPr>
          <w:rFonts w:ascii="Consolas" w:hAnsi="Consolas" w:cs="Consolas"/>
          <w:sz w:val="16"/>
          <w:szCs w:val="16"/>
        </w:rPr>
        <w:t xml:space="preserve">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38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38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File: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draw_octant.vhd</w:t>
      </w:r>
      <w:proofErr w:type="spellEnd"/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Enabled Coverage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Active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Hits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Misses % Covered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----------------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 ---------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Stmts</w:t>
      </w:r>
      <w:proofErr w:type="spellEnd"/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25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25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Branches</w:t>
      </w:r>
      <w:r w:rsidRPr="001B79B9">
        <w:rPr>
          <w:rFonts w:ascii="Consolas" w:hAnsi="Consolas" w:cs="Consolas"/>
          <w:sz w:val="16"/>
          <w:szCs w:val="16"/>
        </w:rPr>
        <w:t xml:space="preserve">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10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Condition Terms</w:t>
      </w:r>
      <w:r w:rsidRPr="001B79B9">
        <w:rPr>
          <w:rFonts w:ascii="Consolas" w:hAnsi="Consolas" w:cs="Consolas"/>
          <w:sz w:val="16"/>
          <w:szCs w:val="16"/>
        </w:rPr>
        <w:t xml:space="preserve">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7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6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85.7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Expression Terms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States</w:t>
      </w:r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Transitions</w:t>
      </w:r>
      <w:r w:rsidRPr="001B79B9">
        <w:rPr>
          <w:rFonts w:ascii="Consolas" w:hAnsi="Consolas" w:cs="Consolas"/>
          <w:sz w:val="16"/>
          <w:szCs w:val="16"/>
        </w:rPr>
        <w:t xml:space="preserve">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Toggle Bins</w:t>
      </w:r>
      <w:r w:rsidRPr="001B79B9">
        <w:rPr>
          <w:rFonts w:ascii="Consolas" w:hAnsi="Consolas" w:cs="Consolas"/>
          <w:sz w:val="16"/>
          <w:szCs w:val="16"/>
        </w:rPr>
        <w:t xml:space="preserve">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162</w:t>
      </w:r>
      <w:r w:rsidRPr="001B79B9">
        <w:rPr>
          <w:rFonts w:ascii="Consolas" w:hAnsi="Consolas" w:cs="Consolas"/>
          <w:sz w:val="16"/>
          <w:szCs w:val="16"/>
        </w:rPr>
        <w:t xml:space="preserve">       </w:t>
      </w:r>
      <w:r w:rsidRPr="001B79B9">
        <w:rPr>
          <w:rFonts w:ascii="Consolas" w:hAnsi="Consolas" w:cs="Consolas"/>
          <w:i/>
          <w:iCs/>
          <w:sz w:val="16"/>
          <w:szCs w:val="16"/>
        </w:rPr>
        <w:t>162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File: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hdb.vhd</w:t>
      </w:r>
      <w:proofErr w:type="spellEnd"/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Enabled Coverage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Active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Hits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Misses % Covered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----------------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 ---------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Stmts</w:t>
      </w:r>
      <w:proofErr w:type="spellEnd"/>
      <w:r w:rsidRPr="001B79B9">
        <w:rPr>
          <w:rFonts w:ascii="Consolas" w:hAnsi="Consolas" w:cs="Consolas"/>
          <w:sz w:val="16"/>
          <w:szCs w:val="16"/>
        </w:rPr>
        <w:t xml:space="preserve">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166</w:t>
      </w:r>
      <w:r w:rsidRPr="001B79B9">
        <w:rPr>
          <w:rFonts w:ascii="Consolas" w:hAnsi="Consolas" w:cs="Consolas"/>
          <w:sz w:val="16"/>
          <w:szCs w:val="16"/>
        </w:rPr>
        <w:t xml:space="preserve">       </w:t>
      </w:r>
      <w:r w:rsidRPr="001B79B9">
        <w:rPr>
          <w:rFonts w:ascii="Consolas" w:hAnsi="Consolas" w:cs="Consolas"/>
          <w:i/>
          <w:iCs/>
          <w:sz w:val="16"/>
          <w:szCs w:val="16"/>
        </w:rPr>
        <w:t>153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13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92.1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Branches</w:t>
      </w:r>
      <w:r w:rsidRPr="001B79B9">
        <w:rPr>
          <w:rFonts w:ascii="Consolas" w:hAnsi="Consolas" w:cs="Consolas"/>
          <w:sz w:val="16"/>
          <w:szCs w:val="16"/>
        </w:rPr>
        <w:t xml:space="preserve">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98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85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13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86.7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Condition Terms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12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Expression Terms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8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7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87.5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States</w:t>
      </w:r>
      <w:r w:rsidRPr="001B79B9">
        <w:rPr>
          <w:rFonts w:ascii="Consolas" w:hAnsi="Consolas" w:cs="Consolas"/>
          <w:sz w:val="16"/>
          <w:szCs w:val="16"/>
        </w:rPr>
        <w:t xml:space="preserve">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12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Transitions</w:t>
      </w:r>
      <w:r w:rsidRPr="001B79B9">
        <w:rPr>
          <w:rFonts w:ascii="Consolas" w:hAnsi="Consolas" w:cs="Consolas"/>
          <w:sz w:val="16"/>
          <w:szCs w:val="16"/>
        </w:rPr>
        <w:t xml:space="preserve">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32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20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12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62.5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Toggle Bins</w:t>
      </w:r>
      <w:r w:rsidRPr="001B79B9">
        <w:rPr>
          <w:rFonts w:ascii="Consolas" w:hAnsi="Consolas" w:cs="Consolas"/>
          <w:sz w:val="16"/>
          <w:szCs w:val="16"/>
        </w:rPr>
        <w:t xml:space="preserve">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366</w:t>
      </w:r>
      <w:r w:rsidRPr="001B79B9">
        <w:rPr>
          <w:rFonts w:ascii="Consolas" w:hAnsi="Consolas" w:cs="Consolas"/>
          <w:sz w:val="16"/>
          <w:szCs w:val="16"/>
        </w:rPr>
        <w:t xml:space="preserve">       </w:t>
      </w:r>
      <w:r w:rsidRPr="001B79B9">
        <w:rPr>
          <w:rFonts w:ascii="Consolas" w:hAnsi="Consolas" w:cs="Consolas"/>
          <w:i/>
          <w:iCs/>
          <w:sz w:val="16"/>
          <w:szCs w:val="16"/>
        </w:rPr>
        <w:t>365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99.7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File: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pix_cache_pak.vhd</w:t>
      </w:r>
      <w:proofErr w:type="spellEnd"/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Enabled Coverage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Active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Hits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Misses % Covered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----------------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 ---------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Stmts</w:t>
      </w:r>
      <w:proofErr w:type="spellEnd"/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12</w:t>
      </w:r>
      <w:r w:rsidRPr="001B79B9">
        <w:rPr>
          <w:rFonts w:ascii="Consolas" w:hAnsi="Consolas" w:cs="Consolas"/>
          <w:sz w:val="16"/>
          <w:szCs w:val="16"/>
        </w:rPr>
        <w:t xml:space="preserve">       </w:t>
      </w:r>
      <w:r w:rsidRPr="001B79B9">
        <w:rPr>
          <w:rFonts w:ascii="Consolas" w:hAnsi="Consolas" w:cs="Consolas"/>
          <w:i/>
          <w:iCs/>
          <w:sz w:val="16"/>
          <w:szCs w:val="16"/>
        </w:rPr>
        <w:t>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Branches</w:t>
      </w:r>
      <w:r w:rsidRPr="001B79B9">
        <w:rPr>
          <w:rFonts w:ascii="Consolas" w:hAnsi="Consolas" w:cs="Consolas"/>
          <w:sz w:val="16"/>
          <w:szCs w:val="16"/>
        </w:rPr>
        <w:t xml:space="preserve">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10</w:t>
      </w:r>
      <w:r w:rsidRPr="001B79B9">
        <w:rPr>
          <w:rFonts w:ascii="Consolas" w:hAnsi="Consolas" w:cs="Consolas"/>
          <w:sz w:val="16"/>
          <w:szCs w:val="16"/>
        </w:rPr>
        <w:t xml:space="preserve">       </w:t>
      </w:r>
      <w:r w:rsidRPr="001B79B9">
        <w:rPr>
          <w:rFonts w:ascii="Consolas" w:hAnsi="Consolas" w:cs="Consolas"/>
          <w:i/>
          <w:iCs/>
          <w:sz w:val="16"/>
          <w:szCs w:val="16"/>
        </w:rPr>
        <w:t>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Condition Terms</w:t>
      </w:r>
      <w:r w:rsidRPr="001B79B9">
        <w:rPr>
          <w:rFonts w:ascii="Consolas" w:hAnsi="Consolas" w:cs="Consolas"/>
          <w:sz w:val="16"/>
          <w:szCs w:val="16"/>
        </w:rPr>
        <w:t xml:space="preserve">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Expression Terms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States</w:t>
      </w:r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Transitions</w:t>
      </w:r>
      <w:r w:rsidRPr="001B79B9">
        <w:rPr>
          <w:rFonts w:ascii="Consolas" w:hAnsi="Consolas" w:cs="Consolas"/>
          <w:sz w:val="16"/>
          <w:szCs w:val="16"/>
        </w:rPr>
        <w:t xml:space="preserve">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Toggle Bins</w:t>
      </w:r>
      <w:r w:rsidRPr="001B79B9">
        <w:rPr>
          <w:rFonts w:ascii="Consolas" w:hAnsi="Consolas" w:cs="Consolas"/>
          <w:sz w:val="16"/>
          <w:szCs w:val="16"/>
        </w:rPr>
        <w:t xml:space="preserve">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File: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pix_word_cache.vhd</w:t>
      </w:r>
      <w:proofErr w:type="spellEnd"/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Enabled Coverage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Active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Hits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Misses % Covered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----------------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 ---------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Stmts</w:t>
      </w:r>
      <w:proofErr w:type="spellEnd"/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36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31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5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86.1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Branches</w:t>
      </w:r>
      <w:r w:rsidRPr="001B79B9">
        <w:rPr>
          <w:rFonts w:ascii="Consolas" w:hAnsi="Consolas" w:cs="Consolas"/>
          <w:sz w:val="16"/>
          <w:szCs w:val="16"/>
        </w:rPr>
        <w:t xml:space="preserve">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29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23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6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79.3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Condition Terms</w:t>
      </w:r>
      <w:r w:rsidRPr="001B79B9">
        <w:rPr>
          <w:rFonts w:ascii="Consolas" w:hAnsi="Consolas" w:cs="Consolas"/>
          <w:sz w:val="16"/>
          <w:szCs w:val="16"/>
        </w:rPr>
        <w:t xml:space="preserve">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Expression Terms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States</w:t>
      </w:r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Transitions</w:t>
      </w:r>
      <w:r w:rsidRPr="001B79B9">
        <w:rPr>
          <w:rFonts w:ascii="Consolas" w:hAnsi="Consolas" w:cs="Consolas"/>
          <w:sz w:val="16"/>
          <w:szCs w:val="16"/>
        </w:rPr>
        <w:t xml:space="preserve">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Toggle Bins</w:t>
      </w:r>
      <w:r w:rsidRPr="001B79B9">
        <w:rPr>
          <w:rFonts w:ascii="Consolas" w:hAnsi="Consolas" w:cs="Consolas"/>
          <w:sz w:val="16"/>
          <w:szCs w:val="16"/>
        </w:rPr>
        <w:t xml:space="preserve">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34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33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97.0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File: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pix_write_cache.vhd</w:t>
      </w:r>
      <w:proofErr w:type="spellEnd"/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Enabled Coverage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Active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Hits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Misses % Covered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----------------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 ---------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Stmts</w:t>
      </w:r>
      <w:proofErr w:type="spellEnd"/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33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31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93.9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Branches</w:t>
      </w:r>
      <w:r w:rsidRPr="001B79B9">
        <w:rPr>
          <w:rFonts w:ascii="Consolas" w:hAnsi="Consolas" w:cs="Consolas"/>
          <w:sz w:val="16"/>
          <w:szCs w:val="16"/>
        </w:rPr>
        <w:t xml:space="preserve">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16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14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87.5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Condition Terms</w:t>
      </w:r>
      <w:r w:rsidRPr="001B79B9">
        <w:rPr>
          <w:rFonts w:ascii="Consolas" w:hAnsi="Consolas" w:cs="Consolas"/>
          <w:sz w:val="16"/>
          <w:szCs w:val="16"/>
        </w:rPr>
        <w:t xml:space="preserve">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Expression Terms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States</w:t>
      </w:r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4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4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Transitions</w:t>
      </w:r>
      <w:r w:rsidRPr="001B79B9">
        <w:rPr>
          <w:rFonts w:ascii="Consolas" w:hAnsi="Consolas" w:cs="Consolas"/>
          <w:sz w:val="16"/>
          <w:szCs w:val="16"/>
        </w:rPr>
        <w:t xml:space="preserve">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8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5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62.5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Toggle Bins</w:t>
      </w:r>
      <w:r w:rsidRPr="001B79B9">
        <w:rPr>
          <w:rFonts w:ascii="Consolas" w:hAnsi="Consolas" w:cs="Consolas"/>
          <w:sz w:val="16"/>
          <w:szCs w:val="16"/>
        </w:rPr>
        <w:t xml:space="preserve">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124</w:t>
      </w:r>
      <w:r w:rsidRPr="001B79B9">
        <w:rPr>
          <w:rFonts w:ascii="Consolas" w:hAnsi="Consolas" w:cs="Consolas"/>
          <w:sz w:val="16"/>
          <w:szCs w:val="16"/>
        </w:rPr>
        <w:t xml:space="preserve">       </w:t>
      </w:r>
      <w:r w:rsidRPr="001B79B9">
        <w:rPr>
          <w:rFonts w:ascii="Consolas" w:hAnsi="Consolas" w:cs="Consolas"/>
          <w:i/>
          <w:iCs/>
          <w:sz w:val="16"/>
          <w:szCs w:val="16"/>
        </w:rPr>
        <w:t>122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98.3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File: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project_pack.vhd</w:t>
      </w:r>
      <w:proofErr w:type="spellEnd"/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Enabled Coverage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Active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Hits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Misses % Covered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----------------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 ---------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Stmts</w:t>
      </w:r>
      <w:proofErr w:type="spellEnd"/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13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76.9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Branches</w:t>
      </w:r>
      <w:r w:rsidRPr="001B79B9">
        <w:rPr>
          <w:rFonts w:ascii="Consolas" w:hAnsi="Consolas" w:cs="Consolas"/>
          <w:sz w:val="16"/>
          <w:szCs w:val="16"/>
        </w:rPr>
        <w:t xml:space="preserve">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16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14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87.5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Condition Terms</w:t>
      </w:r>
      <w:r w:rsidRPr="001B79B9">
        <w:rPr>
          <w:rFonts w:ascii="Consolas" w:hAnsi="Consolas" w:cs="Consolas"/>
          <w:sz w:val="16"/>
          <w:szCs w:val="16"/>
        </w:rPr>
        <w:t xml:space="preserve">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Expression Terms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States</w:t>
      </w:r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Transitions</w:t>
      </w:r>
      <w:r w:rsidRPr="001B79B9">
        <w:rPr>
          <w:rFonts w:ascii="Consolas" w:hAnsi="Consolas" w:cs="Consolas"/>
          <w:sz w:val="16"/>
          <w:szCs w:val="16"/>
        </w:rPr>
        <w:t xml:space="preserve">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Toggle Bins</w:t>
      </w:r>
      <w:r w:rsidRPr="001B79B9">
        <w:rPr>
          <w:rFonts w:ascii="Consolas" w:hAnsi="Consolas" w:cs="Consolas"/>
          <w:sz w:val="16"/>
          <w:szCs w:val="16"/>
        </w:rPr>
        <w:t xml:space="preserve">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 xml:space="preserve">File: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rcb.vhd</w:t>
      </w:r>
      <w:proofErr w:type="spellEnd"/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Enabled Coverage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Active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Hits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Misses % Covered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----------------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----</w:t>
      </w: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------ ---------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1B79B9">
        <w:rPr>
          <w:rFonts w:ascii="Consolas" w:hAnsi="Consolas" w:cs="Consolas"/>
          <w:i/>
          <w:iCs/>
          <w:sz w:val="16"/>
          <w:szCs w:val="16"/>
        </w:rPr>
        <w:t>Stmts</w:t>
      </w:r>
      <w:proofErr w:type="spellEnd"/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95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92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96.8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Branches</w:t>
      </w:r>
      <w:r w:rsidRPr="001B79B9">
        <w:rPr>
          <w:rFonts w:ascii="Consolas" w:hAnsi="Consolas" w:cs="Consolas"/>
          <w:sz w:val="16"/>
          <w:szCs w:val="16"/>
        </w:rPr>
        <w:t xml:space="preserve">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71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68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95.7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Condition Terms</w:t>
      </w:r>
      <w:r w:rsidRPr="001B79B9">
        <w:rPr>
          <w:rFonts w:ascii="Consolas" w:hAnsi="Consolas" w:cs="Consolas"/>
          <w:sz w:val="16"/>
          <w:szCs w:val="16"/>
        </w:rPr>
        <w:t xml:space="preserve">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9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9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lastRenderedPageBreak/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FEC Expression Terms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4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25.0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States</w:t>
      </w:r>
      <w:r w:rsidRPr="001B79B9">
        <w:rPr>
          <w:rFonts w:ascii="Consolas" w:hAnsi="Consolas" w:cs="Consolas"/>
          <w:sz w:val="16"/>
          <w:szCs w:val="16"/>
        </w:rPr>
        <w:t xml:space="preserve">      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6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6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0</w:t>
      </w:r>
      <w:r w:rsidRPr="001B79B9">
        <w:rPr>
          <w:rFonts w:ascii="Consolas" w:hAnsi="Consolas" w:cs="Consolas"/>
          <w:sz w:val="16"/>
          <w:szCs w:val="16"/>
        </w:rPr>
        <w:t xml:space="preserve">     </w:t>
      </w:r>
      <w:r w:rsidRPr="001B79B9">
        <w:rPr>
          <w:rFonts w:ascii="Consolas" w:hAnsi="Consolas" w:cs="Consolas"/>
          <w:i/>
          <w:iCs/>
          <w:sz w:val="16"/>
          <w:szCs w:val="16"/>
        </w:rPr>
        <w:t>100.0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Transitions</w:t>
      </w:r>
      <w:r w:rsidRPr="001B79B9">
        <w:rPr>
          <w:rFonts w:ascii="Consolas" w:hAnsi="Consolas" w:cs="Consolas"/>
          <w:sz w:val="16"/>
          <w:szCs w:val="16"/>
        </w:rPr>
        <w:t xml:space="preserve"> 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20</w:t>
      </w:r>
      <w:r w:rsidRPr="001B79B9">
        <w:rPr>
          <w:rFonts w:ascii="Consolas" w:hAnsi="Consolas" w:cs="Consolas"/>
          <w:sz w:val="16"/>
          <w:szCs w:val="16"/>
        </w:rPr>
        <w:t xml:space="preserve">        </w:t>
      </w:r>
      <w:r w:rsidRPr="001B79B9">
        <w:rPr>
          <w:rFonts w:ascii="Consolas" w:hAnsi="Consolas" w:cs="Consolas"/>
          <w:i/>
          <w:iCs/>
          <w:sz w:val="16"/>
          <w:szCs w:val="16"/>
        </w:rPr>
        <w:t>18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2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90.0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sz w:val="16"/>
          <w:szCs w:val="16"/>
        </w:rPr>
        <w:t xml:space="preserve">    </w:t>
      </w:r>
      <w:r w:rsidRPr="001B79B9">
        <w:rPr>
          <w:rFonts w:ascii="Consolas" w:hAnsi="Consolas" w:cs="Consolas"/>
          <w:i/>
          <w:iCs/>
          <w:sz w:val="16"/>
          <w:szCs w:val="16"/>
        </w:rPr>
        <w:t>Toggle Bins</w:t>
      </w:r>
      <w:r w:rsidRPr="001B79B9">
        <w:rPr>
          <w:rFonts w:ascii="Consolas" w:hAnsi="Consolas" w:cs="Consolas"/>
          <w:sz w:val="16"/>
          <w:szCs w:val="16"/>
        </w:rPr>
        <w:t xml:space="preserve">       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316</w:t>
      </w:r>
      <w:r w:rsidRPr="001B79B9">
        <w:rPr>
          <w:rFonts w:ascii="Consolas" w:hAnsi="Consolas" w:cs="Consolas"/>
          <w:sz w:val="16"/>
          <w:szCs w:val="16"/>
        </w:rPr>
        <w:t xml:space="preserve">       </w:t>
      </w:r>
      <w:r w:rsidRPr="001B79B9">
        <w:rPr>
          <w:rFonts w:ascii="Consolas" w:hAnsi="Consolas" w:cs="Consolas"/>
          <w:i/>
          <w:iCs/>
          <w:sz w:val="16"/>
          <w:szCs w:val="16"/>
        </w:rPr>
        <w:t>307</w:t>
      </w:r>
      <w:r w:rsidRPr="001B79B9">
        <w:rPr>
          <w:rFonts w:ascii="Consolas" w:hAnsi="Consolas" w:cs="Consolas"/>
          <w:sz w:val="16"/>
          <w:szCs w:val="16"/>
        </w:rPr>
        <w:t xml:space="preserve">         </w:t>
      </w:r>
      <w:r w:rsidRPr="001B79B9">
        <w:rPr>
          <w:rFonts w:ascii="Consolas" w:hAnsi="Consolas" w:cs="Consolas"/>
          <w:i/>
          <w:iCs/>
          <w:sz w:val="16"/>
          <w:szCs w:val="16"/>
        </w:rPr>
        <w:t>9</w:t>
      </w:r>
      <w:r w:rsidRPr="001B79B9">
        <w:rPr>
          <w:rFonts w:ascii="Consolas" w:hAnsi="Consolas" w:cs="Consolas"/>
          <w:sz w:val="16"/>
          <w:szCs w:val="16"/>
        </w:rPr>
        <w:t xml:space="preserve">      </w:t>
      </w:r>
      <w:r w:rsidRPr="001B79B9">
        <w:rPr>
          <w:rFonts w:ascii="Consolas" w:hAnsi="Consolas" w:cs="Consolas"/>
          <w:i/>
          <w:iCs/>
          <w:sz w:val="16"/>
          <w:szCs w:val="16"/>
        </w:rPr>
        <w:t>97.1</w:t>
      </w: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B79B9" w:rsidRPr="001B79B9" w:rsidRDefault="001B79B9" w:rsidP="001B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B79B9">
        <w:rPr>
          <w:rFonts w:ascii="Consolas" w:hAnsi="Consolas" w:cs="Consolas"/>
          <w:i/>
          <w:iCs/>
          <w:sz w:val="16"/>
          <w:szCs w:val="16"/>
        </w:rPr>
        <w:t>NEVER FAILED: 83.3</w:t>
      </w:r>
      <w:proofErr w:type="gramStart"/>
      <w:r w:rsidRPr="001B79B9">
        <w:rPr>
          <w:rFonts w:ascii="Consolas" w:hAnsi="Consolas" w:cs="Consolas"/>
          <w:i/>
          <w:iCs/>
          <w:sz w:val="16"/>
          <w:szCs w:val="16"/>
        </w:rPr>
        <w:t>%</w:t>
      </w:r>
      <w:r w:rsidRPr="001B79B9">
        <w:rPr>
          <w:rFonts w:ascii="Consolas" w:hAnsi="Consolas" w:cs="Consolas"/>
          <w:sz w:val="16"/>
          <w:szCs w:val="16"/>
        </w:rPr>
        <w:t xml:space="preserve">  </w:t>
      </w:r>
      <w:r w:rsidRPr="001B79B9">
        <w:rPr>
          <w:rFonts w:ascii="Consolas" w:hAnsi="Consolas" w:cs="Consolas"/>
          <w:i/>
          <w:iCs/>
          <w:sz w:val="16"/>
          <w:szCs w:val="16"/>
        </w:rPr>
        <w:t>ASSERTIONS</w:t>
      </w:r>
      <w:proofErr w:type="gramEnd"/>
      <w:r w:rsidRPr="001B79B9">
        <w:rPr>
          <w:rFonts w:ascii="Consolas" w:hAnsi="Consolas" w:cs="Consolas"/>
          <w:i/>
          <w:iCs/>
          <w:sz w:val="16"/>
          <w:szCs w:val="16"/>
        </w:rPr>
        <w:t>: 6</w:t>
      </w:r>
    </w:p>
    <w:p w:rsidR="00D83F3E" w:rsidRPr="001B79B9" w:rsidRDefault="00D83F3E" w:rsidP="00D83F3E">
      <w:pPr>
        <w:rPr>
          <w:rFonts w:ascii="Segoe WP Light" w:hAnsi="Segoe WP Light" w:cs="Segoe WP Light"/>
          <w:sz w:val="16"/>
          <w:szCs w:val="16"/>
        </w:rPr>
      </w:pPr>
    </w:p>
    <w:sectPr w:rsidR="00D83F3E" w:rsidRPr="001B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WP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11"/>
    <w:rsid w:val="00015069"/>
    <w:rsid w:val="001A4601"/>
    <w:rsid w:val="001B79B9"/>
    <w:rsid w:val="0028667B"/>
    <w:rsid w:val="00457A09"/>
    <w:rsid w:val="00597ED9"/>
    <w:rsid w:val="0067152C"/>
    <w:rsid w:val="006B7D11"/>
    <w:rsid w:val="006E0494"/>
    <w:rsid w:val="00721A55"/>
    <w:rsid w:val="007A60E4"/>
    <w:rsid w:val="008B2B03"/>
    <w:rsid w:val="008C2802"/>
    <w:rsid w:val="00922B44"/>
    <w:rsid w:val="009749E4"/>
    <w:rsid w:val="009B34C2"/>
    <w:rsid w:val="00B44533"/>
    <w:rsid w:val="00B66968"/>
    <w:rsid w:val="00D83F3E"/>
    <w:rsid w:val="00E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CE933-9131-477D-B258-49B1FE31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F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F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711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E04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79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79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71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deone.com/euh1Cg" TargetMode="External"/><Relationship Id="rId5" Type="http://schemas.openxmlformats.org/officeDocument/2006/relationships/hyperlink" Target="mailto:cyk113@ic.ac.uk" TargetMode="External"/><Relationship Id="rId4" Type="http://schemas.openxmlformats.org/officeDocument/2006/relationships/hyperlink" Target="mailto:jc4913@ic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698AD36.dotm</Template>
  <TotalTime>91</TotalTime>
  <Pages>9</Pages>
  <Words>4356</Words>
  <Characters>24831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29129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Jeremy</dc:creator>
  <cp:keywords/>
  <dc:description/>
  <cp:lastModifiedBy>Chan, Jeremy</cp:lastModifiedBy>
  <cp:revision>17</cp:revision>
  <dcterms:created xsi:type="dcterms:W3CDTF">2016-03-17T13:37:00Z</dcterms:created>
  <dcterms:modified xsi:type="dcterms:W3CDTF">2016-03-17T18:36:00Z</dcterms:modified>
</cp:coreProperties>
</file>